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372326"/>
    <w:p w14:paraId="002E1754" w14:textId="50CFAD72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6F2F32">
        <w:rPr>
          <w:color w:val="1F2A6A"/>
          <w:sz w:val="48"/>
        </w:rPr>
        <w:t>DAM1 - M4: Llenguatges de Marques</w:t>
      </w:r>
      <w:r w:rsidRPr="00160495">
        <w:rPr>
          <w:color w:val="1F2A6A"/>
          <w:sz w:val="48"/>
        </w:rPr>
        <w:fldChar w:fldCharType="end"/>
      </w:r>
    </w:p>
    <w:p w14:paraId="002E1755" w14:textId="420F7691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6F2F32">
        <w:rPr>
          <w:color w:val="1F2A6A"/>
          <w:sz w:val="40"/>
        </w:rPr>
        <w:t>UF1 - PAC #1</w:t>
      </w:r>
      <w:r w:rsidRPr="00160495">
        <w:rPr>
          <w:color w:val="1F2A6A"/>
          <w:sz w:val="40"/>
        </w:rPr>
        <w:fldChar w:fldCharType="end"/>
      </w:r>
    </w:p>
    <w:p w14:paraId="002E1756" w14:textId="77777777" w:rsidR="006F7B24" w:rsidRPr="00160495" w:rsidRDefault="006F7B24" w:rsidP="00524365">
      <w:pPr>
        <w:pStyle w:val="docFecha"/>
      </w:pPr>
    </w:p>
    <w:p w14:paraId="002E1757" w14:textId="39CB8F49" w:rsidR="003114B6" w:rsidRPr="00160495" w:rsidRDefault="006F2F32" w:rsidP="00524365">
      <w:pPr>
        <w:pStyle w:val="docFecha"/>
        <w:rPr>
          <w:sz w:val="28"/>
        </w:rPr>
      </w:pPr>
      <w:r>
        <w:rPr>
          <w:sz w:val="28"/>
        </w:rPr>
        <w:t>18</w:t>
      </w:r>
      <w:r w:rsidR="000463DE" w:rsidRPr="00160495">
        <w:rPr>
          <w:sz w:val="28"/>
        </w:rPr>
        <w:t xml:space="preserve"> d</w:t>
      </w:r>
      <w:r w:rsidR="00460F95">
        <w:rPr>
          <w:sz w:val="28"/>
        </w:rPr>
        <w:t>e Setembre</w:t>
      </w:r>
      <w:r w:rsidR="006F7B24" w:rsidRPr="00160495">
        <w:rPr>
          <w:sz w:val="28"/>
        </w:rPr>
        <w:t xml:space="preserve"> de 20</w:t>
      </w:r>
      <w:r w:rsidR="00B302C9">
        <w:rPr>
          <w:sz w:val="28"/>
        </w:rPr>
        <w:t>2</w:t>
      </w:r>
      <w:r>
        <w:rPr>
          <w:sz w:val="28"/>
        </w:rPr>
        <w:t>2</w:t>
      </w:r>
    </w:p>
    <w:p w14:paraId="002E1758" w14:textId="51F3C8B1" w:rsidR="007B26A2" w:rsidRDefault="007B26A2" w:rsidP="00524365">
      <w:pPr>
        <w:pStyle w:val="docFecha"/>
        <w:rPr>
          <w:sz w:val="28"/>
        </w:rPr>
      </w:pPr>
      <w:r w:rsidRPr="00160495">
        <w:rPr>
          <w:sz w:val="28"/>
        </w:rPr>
        <w:t>Versió 1.</w:t>
      </w:r>
      <w:r w:rsidR="006F2F32">
        <w:rPr>
          <w:sz w:val="28"/>
        </w:rPr>
        <w:t>2</w:t>
      </w:r>
    </w:p>
    <w:p w14:paraId="494CA4E5" w14:textId="7A96DEC8" w:rsidR="00F265BF" w:rsidRPr="00160495" w:rsidRDefault="00F265BF" w:rsidP="00F265BF">
      <w:pPr>
        <w:pStyle w:val="docFecha"/>
        <w:ind w:left="0"/>
        <w:rPr>
          <w:sz w:val="28"/>
        </w:rPr>
      </w:pPr>
    </w:p>
    <w:p w14:paraId="002E1759" w14:textId="77777777" w:rsidR="003114B6" w:rsidRPr="00160495" w:rsidRDefault="003114B6" w:rsidP="00B02E9D">
      <w:pPr>
        <w:pStyle w:val="Ttol1"/>
        <w:numPr>
          <w:ilvl w:val="0"/>
          <w:numId w:val="0"/>
        </w:numPr>
        <w:ind w:left="431" w:hanging="431"/>
        <w:rPr>
          <w:snapToGrid w:val="0"/>
        </w:rPr>
      </w:pPr>
      <w:bookmarkStart w:id="1" w:name="_Toc114388204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066"/>
        <w:gridCol w:w="1559"/>
        <w:gridCol w:w="2410"/>
        <w:gridCol w:w="1280"/>
      </w:tblGrid>
      <w:tr w:rsidR="00CD2DE2" w:rsidRPr="00160495" w14:paraId="002E175F" w14:textId="77777777" w:rsidTr="00460F95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A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066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B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C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41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D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460F95" w:rsidRPr="00160495" w14:paraId="0064BD2E" w14:textId="77777777" w:rsidTr="00460F95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2B6DD318" w14:textId="77777777" w:rsidR="00460F95" w:rsidRPr="00160495" w:rsidRDefault="00460F95" w:rsidP="00056FE0">
            <w:r w:rsidRPr="00160495">
              <w:t>1.0</w:t>
            </w:r>
          </w:p>
        </w:tc>
        <w:tc>
          <w:tcPr>
            <w:tcW w:w="3066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2F4811FE" w14:textId="77777777" w:rsidR="00460F95" w:rsidRPr="00160495" w:rsidRDefault="00460F95" w:rsidP="00056FE0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7AE701AE" w14:textId="77777777" w:rsidR="00460F95" w:rsidRPr="00160495" w:rsidRDefault="00460F95" w:rsidP="00056FE0">
            <w:pPr>
              <w:jc w:val="left"/>
            </w:pPr>
            <w:r w:rsidRPr="00160495">
              <w:t>David González</w:t>
            </w:r>
          </w:p>
        </w:tc>
        <w:tc>
          <w:tcPr>
            <w:tcW w:w="241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0B386A33" w14:textId="6178DAF4" w:rsidR="00460F95" w:rsidRPr="00160495" w:rsidRDefault="00460F95" w:rsidP="00056FE0">
            <w:r w:rsidRPr="00160495">
              <w:t xml:space="preserve">Alumnes </w:t>
            </w:r>
            <w:r>
              <w:t>DAM1</w:t>
            </w:r>
            <w:r w:rsidRPr="00160495">
              <w:t>-M</w:t>
            </w:r>
            <w:r>
              <w:t>4</w:t>
            </w:r>
            <w:r w:rsidRPr="00160495">
              <w:t>-UF</w:t>
            </w:r>
            <w:r>
              <w:t>1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0E4ECEEB" w14:textId="77777777" w:rsidR="00460F95" w:rsidRPr="00160495" w:rsidRDefault="00460F95" w:rsidP="00056FE0">
            <w:r>
              <w:t>02</w:t>
            </w:r>
            <w:r w:rsidRPr="00160495">
              <w:t>/</w:t>
            </w:r>
            <w:r>
              <w:t>10</w:t>
            </w:r>
            <w:r w:rsidRPr="00160495">
              <w:t>/20</w:t>
            </w:r>
            <w:r>
              <w:t>20</w:t>
            </w:r>
          </w:p>
        </w:tc>
      </w:tr>
      <w:tr w:rsidR="006F2F32" w:rsidRPr="00160495" w14:paraId="3B599CED" w14:textId="77777777" w:rsidTr="00665DEB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4E6FE4D5" w14:textId="77777777" w:rsidR="006F2F32" w:rsidRPr="00160495" w:rsidRDefault="006F2F32" w:rsidP="00665DEB">
            <w:r w:rsidRPr="00160495">
              <w:t>1.</w:t>
            </w:r>
            <w:r>
              <w:t>1</w:t>
            </w:r>
          </w:p>
        </w:tc>
        <w:tc>
          <w:tcPr>
            <w:tcW w:w="3066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5AAA0DD" w14:textId="77777777" w:rsidR="006F2F32" w:rsidRPr="00160495" w:rsidRDefault="006F2F32" w:rsidP="00665DEB">
            <w:r>
              <w:t>Revisió Curs 21/22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6DE9FDD2" w14:textId="77777777" w:rsidR="006F2F32" w:rsidRPr="00160495" w:rsidRDefault="006F2F32" w:rsidP="00665DEB">
            <w:pPr>
              <w:jc w:val="left"/>
            </w:pPr>
            <w:r w:rsidRPr="00160495">
              <w:t>David González</w:t>
            </w:r>
          </w:p>
        </w:tc>
        <w:tc>
          <w:tcPr>
            <w:tcW w:w="241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44BB62B1" w14:textId="77777777" w:rsidR="006F2F32" w:rsidRPr="00160495" w:rsidRDefault="006F2F32" w:rsidP="00665DEB">
            <w:r w:rsidRPr="00160495">
              <w:t xml:space="preserve">Alumnes </w:t>
            </w:r>
            <w:r>
              <w:t>DAM1</w:t>
            </w:r>
            <w:r w:rsidRPr="00160495">
              <w:t>-M</w:t>
            </w:r>
            <w:r>
              <w:t>4</w:t>
            </w:r>
            <w:r w:rsidRPr="00160495">
              <w:t>-UF</w:t>
            </w:r>
            <w:r>
              <w:t>1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63C5EE73" w14:textId="77777777" w:rsidR="006F2F32" w:rsidRPr="00160495" w:rsidRDefault="006F2F32" w:rsidP="00665DEB">
            <w:r>
              <w:t>30</w:t>
            </w:r>
            <w:r w:rsidRPr="00160495">
              <w:t>/</w:t>
            </w:r>
            <w:r>
              <w:t>09</w:t>
            </w:r>
            <w:r w:rsidRPr="00160495">
              <w:t>/20</w:t>
            </w:r>
            <w:r>
              <w:t>21</w:t>
            </w:r>
          </w:p>
        </w:tc>
      </w:tr>
      <w:tr w:rsidR="00F265BF" w:rsidRPr="00160495" w14:paraId="0520B703" w14:textId="77777777" w:rsidTr="00460F95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7FE1C08C" w14:textId="4DA25EAC" w:rsidR="00F265BF" w:rsidRPr="00160495" w:rsidRDefault="00F265BF" w:rsidP="00453E3C">
            <w:r w:rsidRPr="00160495">
              <w:t>1.</w:t>
            </w:r>
            <w:r w:rsidR="006F2F32">
              <w:t>2</w:t>
            </w:r>
          </w:p>
        </w:tc>
        <w:tc>
          <w:tcPr>
            <w:tcW w:w="3066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12A4C0C2" w14:textId="26D39DB2" w:rsidR="00F265BF" w:rsidRPr="00160495" w:rsidRDefault="006F2F32" w:rsidP="00453E3C">
            <w:r>
              <w:t>Adequació format PAC 22/23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5839CBB" w14:textId="77777777" w:rsidR="00F265BF" w:rsidRPr="00160495" w:rsidRDefault="00F265BF" w:rsidP="0062241D">
            <w:pPr>
              <w:jc w:val="left"/>
            </w:pPr>
            <w:r w:rsidRPr="00160495">
              <w:t>David González</w:t>
            </w:r>
          </w:p>
        </w:tc>
        <w:tc>
          <w:tcPr>
            <w:tcW w:w="241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5208C00" w14:textId="738196F9" w:rsidR="00F265BF" w:rsidRPr="00160495" w:rsidRDefault="00F265BF" w:rsidP="00453E3C">
            <w:r w:rsidRPr="00160495">
              <w:t xml:space="preserve">Alumnes </w:t>
            </w:r>
            <w:r w:rsidR="00460F95">
              <w:t>DAM</w:t>
            </w:r>
            <w:r w:rsidR="00B302C9">
              <w:t>1</w:t>
            </w:r>
            <w:r w:rsidRPr="00160495">
              <w:t>-M</w:t>
            </w:r>
            <w:r w:rsidR="00B302C9">
              <w:t>4</w:t>
            </w:r>
            <w:r w:rsidRPr="00160495">
              <w:t>-UF</w:t>
            </w:r>
            <w:r w:rsidR="00014A23">
              <w:t>1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CA79C37" w14:textId="1DDCF900" w:rsidR="00F265BF" w:rsidRPr="00160495" w:rsidRDefault="006F2F32" w:rsidP="00453E3C">
            <w:r>
              <w:t>18</w:t>
            </w:r>
            <w:r w:rsidR="00F265BF" w:rsidRPr="00160495">
              <w:t>/</w:t>
            </w:r>
            <w:r w:rsidR="00B302C9">
              <w:t>0</w:t>
            </w:r>
            <w:r w:rsidR="00460F95">
              <w:t>9</w:t>
            </w:r>
            <w:r w:rsidR="00F265BF" w:rsidRPr="00160495">
              <w:t>/20</w:t>
            </w:r>
            <w:r w:rsidR="00B302C9">
              <w:t>2</w:t>
            </w:r>
            <w:r>
              <w:t>2</w:t>
            </w:r>
          </w:p>
        </w:tc>
      </w:tr>
    </w:tbl>
    <w:p w14:paraId="002E1766" w14:textId="77777777" w:rsidR="003114B6" w:rsidRPr="00160495" w:rsidRDefault="003114B6" w:rsidP="00B02E9D">
      <w:pPr>
        <w:pStyle w:val="Ttol1"/>
        <w:numPr>
          <w:ilvl w:val="0"/>
          <w:numId w:val="0"/>
        </w:numPr>
        <w:ind w:left="431" w:hanging="431"/>
      </w:pPr>
      <w:bookmarkStart w:id="2" w:name="_Toc114388205"/>
      <w:r w:rsidRPr="00160495">
        <w:lastRenderedPageBreak/>
        <w:t>Índ</w:t>
      </w:r>
      <w:r w:rsidR="007B26A2" w:rsidRPr="00160495">
        <w:t>ex</w:t>
      </w:r>
      <w:bookmarkEnd w:id="2"/>
    </w:p>
    <w:p w14:paraId="794AA3D0" w14:textId="38F4AFB3" w:rsidR="00CE2545" w:rsidRDefault="003114B6">
      <w:pPr>
        <w:pStyle w:val="I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r w:rsidRPr="00987B1E">
        <w:rPr>
          <w:rFonts w:asciiTheme="minorHAnsi" w:hAnsiTheme="minorHAnsi" w:cstheme="minorHAnsi"/>
          <w:noProof w:val="0"/>
          <w:sz w:val="18"/>
          <w:szCs w:val="18"/>
        </w:rPr>
        <w:fldChar w:fldCharType="begin"/>
      </w:r>
      <w:r w:rsidRPr="00987B1E">
        <w:rPr>
          <w:rFonts w:asciiTheme="minorHAnsi" w:hAnsiTheme="minorHAnsi" w:cstheme="minorHAnsi"/>
          <w:noProof w:val="0"/>
          <w:sz w:val="18"/>
          <w:szCs w:val="18"/>
        </w:rPr>
        <w:instrText xml:space="preserve"> TOC \o "1-3" \h \z </w:instrText>
      </w:r>
      <w:r w:rsidRPr="00987B1E">
        <w:rPr>
          <w:rFonts w:asciiTheme="minorHAnsi" w:hAnsiTheme="minorHAnsi" w:cstheme="minorHAnsi"/>
          <w:noProof w:val="0"/>
          <w:sz w:val="18"/>
          <w:szCs w:val="18"/>
        </w:rPr>
        <w:fldChar w:fldCharType="separate"/>
      </w:r>
      <w:hyperlink w:anchor="_Toc114388204" w:history="1">
        <w:r w:rsidR="00CE2545" w:rsidRPr="003A0151">
          <w:rPr>
            <w:rStyle w:val="Enlla"/>
          </w:rPr>
          <w:t>Control de Versions</w:t>
        </w:r>
        <w:r w:rsidR="00CE2545">
          <w:rPr>
            <w:webHidden/>
          </w:rPr>
          <w:tab/>
        </w:r>
        <w:r w:rsidR="00CE2545">
          <w:rPr>
            <w:webHidden/>
          </w:rPr>
          <w:fldChar w:fldCharType="begin"/>
        </w:r>
        <w:r w:rsidR="00CE2545">
          <w:rPr>
            <w:webHidden/>
          </w:rPr>
          <w:instrText xml:space="preserve"> PAGEREF _Toc114388204 \h </w:instrText>
        </w:r>
        <w:r w:rsidR="00CE2545">
          <w:rPr>
            <w:webHidden/>
          </w:rPr>
        </w:r>
        <w:r w:rsidR="00CE2545">
          <w:rPr>
            <w:webHidden/>
          </w:rPr>
          <w:fldChar w:fldCharType="separate"/>
        </w:r>
        <w:r w:rsidR="00CE2545">
          <w:rPr>
            <w:webHidden/>
          </w:rPr>
          <w:t>2</w:t>
        </w:r>
        <w:r w:rsidR="00CE2545">
          <w:rPr>
            <w:webHidden/>
          </w:rPr>
          <w:fldChar w:fldCharType="end"/>
        </w:r>
      </w:hyperlink>
    </w:p>
    <w:p w14:paraId="3F7B684F" w14:textId="3464F50F" w:rsidR="00CE2545" w:rsidRDefault="00CE2545">
      <w:pPr>
        <w:pStyle w:val="I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114388205" w:history="1">
        <w:r w:rsidRPr="003A0151">
          <w:rPr>
            <w:rStyle w:val="Enlla"/>
          </w:rPr>
          <w:t>Índex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_Toc114388205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C5D8160" w14:textId="783B385E" w:rsidR="00CE2545" w:rsidRDefault="00CE2545">
      <w:pPr>
        <w:pStyle w:val="I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114388206" w:history="1">
        <w:r w:rsidRPr="003A0151">
          <w:rPr>
            <w:rStyle w:val="Enlla"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lang w:eastAsia="ca-ES"/>
          </w:rPr>
          <w:tab/>
        </w:r>
        <w:r w:rsidRPr="003A0151">
          <w:rPr>
            <w:rStyle w:val="Enlla"/>
          </w:rPr>
          <w:t>PAC #1 – Maqueta Club Fans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_Toc114388206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A39488C" w14:textId="08EB6877" w:rsidR="00CE2545" w:rsidRDefault="00CE2545">
      <w:pPr>
        <w:pStyle w:val="I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114388207" w:history="1">
        <w:r w:rsidRPr="003A0151">
          <w:rPr>
            <w:rStyle w:val="Enlla"/>
            <w:noProof/>
          </w:rPr>
          <w:t>1.1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Pr="003A0151">
          <w:rPr>
            <w:rStyle w:val="Enlla"/>
            <w:noProof/>
          </w:rPr>
          <w:t>Requisit 1 – Organització de carpetes i Fitxers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_Toc114388207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A0E252" w14:textId="73B582DA" w:rsidR="00CE2545" w:rsidRDefault="00CE2545">
      <w:pPr>
        <w:pStyle w:val="I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114388208" w:history="1">
        <w:r w:rsidRPr="003A0151">
          <w:rPr>
            <w:rStyle w:val="Enlla"/>
            <w:noProof/>
          </w:rPr>
          <w:t>1.2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Pr="003A0151">
          <w:rPr>
            <w:rStyle w:val="Enlla"/>
            <w:noProof/>
          </w:rPr>
          <w:t>Requisit 2 – Layout Webs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_Toc114388208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175E39" w14:textId="6CDA2643" w:rsidR="00CE2545" w:rsidRDefault="00CE2545">
      <w:pPr>
        <w:pStyle w:val="I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114388209" w:history="1">
        <w:r w:rsidRPr="003A0151">
          <w:rPr>
            <w:rStyle w:val="Enlla"/>
            <w:noProof/>
          </w:rPr>
          <w:t>1.3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Pr="003A0151">
          <w:rPr>
            <w:rStyle w:val="Enlla"/>
            <w:noProof/>
          </w:rPr>
          <w:t>Requisit 3 – Enllaços Interns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_Toc114388209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86830E" w14:textId="42F56DCF" w:rsidR="00CE2545" w:rsidRDefault="00CE2545">
      <w:pPr>
        <w:pStyle w:val="I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114388210" w:history="1">
        <w:r w:rsidRPr="003A0151">
          <w:rPr>
            <w:rStyle w:val="Enlla"/>
            <w:noProof/>
          </w:rPr>
          <w:t>1.4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Pr="003A0151">
          <w:rPr>
            <w:rStyle w:val="Enlla"/>
            <w:noProof/>
          </w:rPr>
          <w:t>Requisit 4 – Metadades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_Toc114388210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5E7B76" w14:textId="7410140C" w:rsidR="00CE2545" w:rsidRDefault="00CE2545">
      <w:pPr>
        <w:pStyle w:val="I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114388211" w:history="1">
        <w:r w:rsidRPr="003A0151">
          <w:rPr>
            <w:rStyle w:val="Enlla"/>
            <w:noProof/>
          </w:rPr>
          <w:t>1.5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Pr="003A0151">
          <w:rPr>
            <w:rStyle w:val="Enlla"/>
            <w:noProof/>
          </w:rPr>
          <w:t>Requisit 5 – Etiquetes Estructurals / Semàntiques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_Toc114388211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B353BA" w14:textId="0A450AB0" w:rsidR="00CE2545" w:rsidRDefault="00CE2545">
      <w:pPr>
        <w:pStyle w:val="I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114388212" w:history="1">
        <w:r w:rsidRPr="003A0151">
          <w:rPr>
            <w:rStyle w:val="Enlla"/>
            <w:noProof/>
          </w:rPr>
          <w:t>1.6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Pr="003A0151">
          <w:rPr>
            <w:rStyle w:val="Enlla"/>
            <w:noProof/>
          </w:rPr>
          <w:t>Requisit 6 – Accessibilitat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_Toc114388212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9FFC22" w14:textId="035DB3C0" w:rsidR="00CE2545" w:rsidRDefault="00CE2545">
      <w:pPr>
        <w:pStyle w:val="I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114388213" w:history="1">
        <w:r w:rsidRPr="003A0151">
          <w:rPr>
            <w:rStyle w:val="Enlla"/>
            <w:noProof/>
          </w:rPr>
          <w:t>1.7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Pr="003A0151">
          <w:rPr>
            <w:rStyle w:val="Enlla"/>
            <w:noProof/>
          </w:rPr>
          <w:t>Requisit 7 – Codi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_Toc114388213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987E0A" w14:textId="1525DDB6" w:rsidR="00CE2545" w:rsidRDefault="00CE2545">
      <w:pPr>
        <w:pStyle w:val="I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114388214" w:history="1">
        <w:r w:rsidRPr="003A0151">
          <w:rPr>
            <w:rStyle w:val="Enlla"/>
            <w:noProof/>
          </w:rPr>
          <w:t>1.8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Pr="003A0151">
          <w:rPr>
            <w:rStyle w:val="Enlla"/>
            <w:noProof/>
          </w:rPr>
          <w:t>Requisit 8– Creativitat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_Toc114388214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2E176D" w14:textId="3D282FBB" w:rsidR="003114B6" w:rsidRPr="00160495" w:rsidRDefault="003114B6" w:rsidP="00987B1E">
      <w:pPr>
        <w:pStyle w:val="IDC1"/>
        <w:tabs>
          <w:tab w:val="left" w:pos="440"/>
          <w:tab w:val="right" w:leader="dot" w:pos="9347"/>
        </w:tabs>
        <w:spacing w:line="240" w:lineRule="auto"/>
        <w:rPr>
          <w:rFonts w:asciiTheme="minorHAnsi" w:hAnsiTheme="minorHAnsi"/>
          <w:noProof w:val="0"/>
        </w:rPr>
      </w:pPr>
      <w:r w:rsidRPr="00987B1E">
        <w:rPr>
          <w:rFonts w:asciiTheme="minorHAnsi" w:hAnsiTheme="minorHAnsi" w:cstheme="minorHAnsi"/>
          <w:noProof w:val="0"/>
          <w:sz w:val="18"/>
          <w:szCs w:val="1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002E176E" w14:textId="7465B226" w:rsidR="009B25E2" w:rsidRPr="00160495" w:rsidRDefault="006F2F32" w:rsidP="003B3315">
      <w:pPr>
        <w:pStyle w:val="Ttol1"/>
      </w:pPr>
      <w:bookmarkStart w:id="7" w:name="_Toc114388206"/>
      <w:bookmarkEnd w:id="3"/>
      <w:bookmarkEnd w:id="4"/>
      <w:bookmarkEnd w:id="5"/>
      <w:bookmarkEnd w:id="6"/>
      <w:r>
        <w:lastRenderedPageBreak/>
        <w:t>PAC</w:t>
      </w:r>
      <w:r w:rsidR="00CD2DE2" w:rsidRPr="00160495">
        <w:t xml:space="preserve"> #1</w:t>
      </w:r>
      <w:r w:rsidR="001C04A5">
        <w:t xml:space="preserve"> </w:t>
      </w:r>
      <w:r w:rsidR="009F4D6C">
        <w:t>–</w:t>
      </w:r>
      <w:r w:rsidR="001C04A5">
        <w:t xml:space="preserve"> </w:t>
      </w:r>
      <w:r w:rsidR="00CE2545">
        <w:t>Maqueta</w:t>
      </w:r>
      <w:r w:rsidR="00B31B1A">
        <w:t xml:space="preserve"> </w:t>
      </w:r>
      <w:r w:rsidR="00460F95">
        <w:t>Club Fans</w:t>
      </w:r>
      <w:bookmarkEnd w:id="7"/>
    </w:p>
    <w:p w14:paraId="002E176F" w14:textId="6CEBCD01" w:rsidR="00891991" w:rsidRDefault="00483D1C" w:rsidP="00891991">
      <w:r>
        <w:t xml:space="preserve">Hem rebut un important encàrrec per part del ministeri </w:t>
      </w:r>
      <w:r w:rsidR="00A8232E">
        <w:t>de cultura i esport</w:t>
      </w:r>
      <w:r w:rsidR="009F54DD">
        <w:t xml:space="preserve"> on</w:t>
      </w:r>
      <w:r w:rsidR="00A8232E">
        <w:t xml:space="preserve"> se’ns demana preparar la maqueta per una</w:t>
      </w:r>
      <w:r w:rsidR="009F54DD">
        <w:t xml:space="preserve"> futura</w:t>
      </w:r>
      <w:r w:rsidR="00A8232E">
        <w:t xml:space="preserve"> web</w:t>
      </w:r>
      <w:r w:rsidR="005F5C97">
        <w:t xml:space="preserve"> promocional</w:t>
      </w:r>
      <w:r w:rsidR="00A8232E">
        <w:t xml:space="preserve"> </w:t>
      </w:r>
      <w:r w:rsidR="00EC5BE5">
        <w:t>vinculada</w:t>
      </w:r>
      <w:r w:rsidR="005E17FE">
        <w:t xml:space="preserve"> </w:t>
      </w:r>
      <w:r w:rsidR="00DC1FE2">
        <w:t>a un projecte que</w:t>
      </w:r>
      <w:r w:rsidR="009E520B">
        <w:t xml:space="preserve"> no </w:t>
      </w:r>
      <w:r w:rsidR="00DC1FE2">
        <w:t xml:space="preserve">ens </w:t>
      </w:r>
      <w:r w:rsidR="009E520B">
        <w:t>volen desvelar</w:t>
      </w:r>
      <w:r w:rsidR="00DC1FE2">
        <w:t xml:space="preserve"> de moment</w:t>
      </w:r>
      <w:r w:rsidR="009E520B">
        <w:t xml:space="preserve">, però que </w:t>
      </w:r>
      <w:r w:rsidR="005F5C97">
        <w:t>segons ens indiquen està associa</w:t>
      </w:r>
      <w:r w:rsidR="00DC1FE2">
        <w:t>t</w:t>
      </w:r>
      <w:r w:rsidR="005F5C97">
        <w:t xml:space="preserve"> al món audiovisual i de les arts</w:t>
      </w:r>
      <w:r w:rsidR="00D46799">
        <w:t>.</w:t>
      </w:r>
      <w:r w:rsidR="00EC5BE5">
        <w:t xml:space="preserve"> </w:t>
      </w:r>
    </w:p>
    <w:p w14:paraId="270B2853" w14:textId="0EC5A2EA" w:rsidR="007E239A" w:rsidRPr="00227D8D" w:rsidRDefault="007E239A" w:rsidP="00891991">
      <w:r>
        <w:t>Donat que es tracta d’una maqueta,</w:t>
      </w:r>
      <w:r w:rsidR="00FB2945">
        <w:t xml:space="preserve"> ens demanen escollir </w:t>
      </w:r>
      <w:r w:rsidR="004F4FF4">
        <w:t>una sèrie audiovisual o algun reputat artista</w:t>
      </w:r>
      <w:r w:rsidR="00977DDB">
        <w:t xml:space="preserve"> com el </w:t>
      </w:r>
      <w:proofErr w:type="spellStart"/>
      <w:r w:rsidR="00977DDB">
        <w:t>Fary</w:t>
      </w:r>
      <w:proofErr w:type="spellEnd"/>
      <w:r w:rsidR="004F4FF4">
        <w:t xml:space="preserve"> </w:t>
      </w:r>
      <w:r w:rsidR="00227D8D">
        <w:t xml:space="preserve">i en base a aquest construir una web </w:t>
      </w:r>
      <w:r w:rsidR="004F4FF4">
        <w:t xml:space="preserve">tipus “club de fans” </w:t>
      </w:r>
      <w:r w:rsidR="00227D8D">
        <w:t>d’acord a les especificacions que es recullen a continuació.</w:t>
      </w:r>
    </w:p>
    <w:p w14:paraId="5353766E" w14:textId="310FC390" w:rsidR="00EC5BE5" w:rsidRDefault="00EC5BE5" w:rsidP="00891991"/>
    <w:p w14:paraId="44CE2A07" w14:textId="6A66637A" w:rsidR="00227D8D" w:rsidRDefault="00E607F2" w:rsidP="00E607F2">
      <w:pPr>
        <w:pStyle w:val="Ttol2"/>
      </w:pPr>
      <w:bookmarkStart w:id="8" w:name="_Toc114388207"/>
      <w:r>
        <w:t>Requisit 1</w:t>
      </w:r>
      <w:r w:rsidR="00791ABE">
        <w:t xml:space="preserve"> – Organització de carpetes i Fitxers</w:t>
      </w:r>
      <w:bookmarkEnd w:id="8"/>
    </w:p>
    <w:p w14:paraId="598D6A9A" w14:textId="115566B7" w:rsidR="00E607F2" w:rsidRDefault="00E607F2" w:rsidP="00E607F2">
      <w:r>
        <w:t xml:space="preserve">El projecte web </w:t>
      </w:r>
      <w:r w:rsidR="000904A1">
        <w:t>s’organitzarà dins de les següents carpetes</w:t>
      </w:r>
    </w:p>
    <w:p w14:paraId="714AA0B8" w14:textId="40A3A515" w:rsidR="00777195" w:rsidRPr="00777195" w:rsidRDefault="006D0567" w:rsidP="000904A1">
      <w:pPr>
        <w:pStyle w:val="Pargrafdellista"/>
        <w:numPr>
          <w:ilvl w:val="0"/>
          <w:numId w:val="22"/>
        </w:numPr>
        <w:rPr>
          <w:noProof/>
        </w:rPr>
      </w:pPr>
      <w:r>
        <w:rPr>
          <w:b/>
          <w:bCs/>
          <w:noProof/>
        </w:rPr>
        <w:t>m4uf1pac1</w:t>
      </w:r>
      <w:r w:rsidR="00777195" w:rsidRPr="00777195">
        <w:rPr>
          <w:b/>
          <w:bCs/>
          <w:noProof/>
        </w:rPr>
        <w:t>:</w:t>
      </w:r>
      <w:r w:rsidR="00777195">
        <w:rPr>
          <w:noProof/>
        </w:rPr>
        <w:t xml:space="preserve"> contindrà les carpetes del nostre projecte i el fitxer HTML de portada.</w:t>
      </w:r>
    </w:p>
    <w:p w14:paraId="2ECDA006" w14:textId="2307D02C" w:rsidR="00C53ECE" w:rsidRDefault="00C53ECE" w:rsidP="00777195">
      <w:pPr>
        <w:pStyle w:val="Pargrafdellista"/>
        <w:numPr>
          <w:ilvl w:val="1"/>
          <w:numId w:val="22"/>
        </w:numPr>
        <w:rPr>
          <w:noProof/>
        </w:rPr>
      </w:pPr>
      <w:r w:rsidRPr="00C53ECE">
        <w:rPr>
          <w:b/>
          <w:bCs/>
          <w:noProof/>
        </w:rPr>
        <w:t>we</w:t>
      </w:r>
      <w:r w:rsidR="006F514E">
        <w:rPr>
          <w:b/>
          <w:bCs/>
          <w:noProof/>
        </w:rPr>
        <w:t>b</w:t>
      </w:r>
      <w:r w:rsidRPr="00C53ECE">
        <w:rPr>
          <w:b/>
          <w:bCs/>
          <w:noProof/>
        </w:rPr>
        <w:t>:</w:t>
      </w:r>
      <w:r>
        <w:rPr>
          <w:noProof/>
        </w:rPr>
        <w:t xml:space="preserve"> contindrà els fitxers HTML corresponents a excepció de la portada (index.html).</w:t>
      </w:r>
    </w:p>
    <w:p w14:paraId="55921709" w14:textId="69CD18D4" w:rsidR="00C53ECE" w:rsidRDefault="00C53ECE" w:rsidP="00777195">
      <w:pPr>
        <w:pStyle w:val="Pargrafdellista"/>
        <w:numPr>
          <w:ilvl w:val="1"/>
          <w:numId w:val="22"/>
        </w:numPr>
        <w:rPr>
          <w:noProof/>
        </w:rPr>
      </w:pPr>
      <w:r w:rsidRPr="00C53ECE">
        <w:rPr>
          <w:b/>
          <w:bCs/>
          <w:noProof/>
        </w:rPr>
        <w:t>img</w:t>
      </w:r>
      <w:r>
        <w:rPr>
          <w:noProof/>
        </w:rPr>
        <w:t xml:space="preserve">: contindrà els </w:t>
      </w:r>
      <w:r w:rsidR="003F4B74">
        <w:rPr>
          <w:noProof/>
        </w:rPr>
        <w:t>fitxers</w:t>
      </w:r>
      <w:r>
        <w:rPr>
          <w:noProof/>
        </w:rPr>
        <w:t xml:space="preserve"> d’imatge que es facin servir.</w:t>
      </w:r>
    </w:p>
    <w:p w14:paraId="031D4D1E" w14:textId="369700C9" w:rsidR="00AC4FEA" w:rsidRDefault="00AC4FEA" w:rsidP="00AC4FEA">
      <w:pPr>
        <w:pStyle w:val="Pargrafdellista"/>
        <w:numPr>
          <w:ilvl w:val="1"/>
          <w:numId w:val="22"/>
        </w:numPr>
        <w:rPr>
          <w:noProof/>
        </w:rPr>
      </w:pPr>
      <w:r>
        <w:rPr>
          <w:b/>
          <w:bCs/>
          <w:noProof/>
        </w:rPr>
        <w:t xml:space="preserve">aud: </w:t>
      </w:r>
      <w:r w:rsidRPr="003F4B74">
        <w:rPr>
          <w:noProof/>
        </w:rPr>
        <w:t xml:space="preserve">contindrà els </w:t>
      </w:r>
      <w:r>
        <w:rPr>
          <w:noProof/>
        </w:rPr>
        <w:t>fitxers d’àudio</w:t>
      </w:r>
      <w:r w:rsidRPr="003F4B74">
        <w:rPr>
          <w:noProof/>
        </w:rPr>
        <w:t xml:space="preserve"> que es facin servir.</w:t>
      </w:r>
    </w:p>
    <w:p w14:paraId="6DB3509A" w14:textId="75031D94" w:rsidR="00C53ECE" w:rsidRDefault="003F4B74" w:rsidP="00777195">
      <w:pPr>
        <w:pStyle w:val="Pargrafdellista"/>
        <w:numPr>
          <w:ilvl w:val="1"/>
          <w:numId w:val="22"/>
        </w:numPr>
        <w:rPr>
          <w:noProof/>
        </w:rPr>
      </w:pPr>
      <w:r>
        <w:rPr>
          <w:b/>
          <w:bCs/>
          <w:noProof/>
        </w:rPr>
        <w:t xml:space="preserve">vid: </w:t>
      </w:r>
      <w:r w:rsidRPr="003F4B74">
        <w:rPr>
          <w:noProof/>
        </w:rPr>
        <w:t xml:space="preserve">contindrà els </w:t>
      </w:r>
      <w:r>
        <w:rPr>
          <w:noProof/>
        </w:rPr>
        <w:t xml:space="preserve">fitxers de </w:t>
      </w:r>
      <w:r w:rsidRPr="003F4B74">
        <w:rPr>
          <w:noProof/>
        </w:rPr>
        <w:t>vídeo que es facin servir.</w:t>
      </w:r>
    </w:p>
    <w:p w14:paraId="1392A3F0" w14:textId="10C14BE7" w:rsidR="00791ABE" w:rsidRDefault="00791ABE" w:rsidP="00791ABE">
      <w:pPr>
        <w:rPr>
          <w:noProof/>
        </w:rPr>
      </w:pPr>
    </w:p>
    <w:p w14:paraId="62899F87" w14:textId="1F3D4D4F" w:rsidR="00791ABE" w:rsidRDefault="00791ABE" w:rsidP="00791ABE">
      <w:pPr>
        <w:rPr>
          <w:noProof/>
        </w:rPr>
      </w:pPr>
      <w:r>
        <w:rPr>
          <w:noProof/>
        </w:rPr>
        <w:t>Els fitxers</w:t>
      </w:r>
      <w:r w:rsidR="00673935">
        <w:rPr>
          <w:noProof/>
        </w:rPr>
        <w:t xml:space="preserve"> HTML que s’han d’elaborar tindran els següents noms</w:t>
      </w:r>
      <w:r>
        <w:rPr>
          <w:noProof/>
        </w:rPr>
        <w:t>:</w:t>
      </w:r>
    </w:p>
    <w:p w14:paraId="4138536F" w14:textId="79070730" w:rsidR="00791ABE" w:rsidRDefault="00673935" w:rsidP="00791ABE">
      <w:pPr>
        <w:pStyle w:val="Pargrafdellista"/>
        <w:numPr>
          <w:ilvl w:val="0"/>
          <w:numId w:val="22"/>
        </w:numPr>
        <w:rPr>
          <w:noProof/>
        </w:rPr>
      </w:pPr>
      <w:r w:rsidRPr="00FB0FD9">
        <w:rPr>
          <w:b/>
          <w:bCs/>
          <w:noProof/>
        </w:rPr>
        <w:t>index.html:</w:t>
      </w:r>
      <w:r>
        <w:rPr>
          <w:noProof/>
        </w:rPr>
        <w:t xml:space="preserve"> portada</w:t>
      </w:r>
    </w:p>
    <w:p w14:paraId="1DABB12E" w14:textId="449503A2" w:rsidR="00673935" w:rsidRDefault="0042731A" w:rsidP="00791ABE">
      <w:pPr>
        <w:pStyle w:val="Pargrafdellista"/>
        <w:numPr>
          <w:ilvl w:val="0"/>
          <w:numId w:val="22"/>
        </w:numPr>
        <w:rPr>
          <w:noProof/>
        </w:rPr>
      </w:pPr>
      <w:r>
        <w:rPr>
          <w:b/>
          <w:bCs/>
          <w:noProof/>
        </w:rPr>
        <w:t>general</w:t>
      </w:r>
      <w:r w:rsidR="00673935" w:rsidRPr="00FB0FD9">
        <w:rPr>
          <w:b/>
          <w:bCs/>
          <w:noProof/>
        </w:rPr>
        <w:t>.html:</w:t>
      </w:r>
      <w:r>
        <w:rPr>
          <w:noProof/>
        </w:rPr>
        <w:t xml:space="preserve"> informació detallada associada a l’artista o sèrie escollida</w:t>
      </w:r>
      <w:r w:rsidR="00FB0FD9">
        <w:rPr>
          <w:noProof/>
        </w:rPr>
        <w:t>.</w:t>
      </w:r>
    </w:p>
    <w:p w14:paraId="2E741F0E" w14:textId="4F3E7D97" w:rsidR="00CC3AE3" w:rsidRPr="00985B10" w:rsidRDefault="00EA56A8" w:rsidP="00791ABE">
      <w:pPr>
        <w:pStyle w:val="Pargrafdellista"/>
        <w:numPr>
          <w:ilvl w:val="0"/>
          <w:numId w:val="22"/>
        </w:numPr>
        <w:rPr>
          <w:b/>
          <w:bCs/>
          <w:noProof/>
        </w:rPr>
      </w:pPr>
      <w:r>
        <w:rPr>
          <w:b/>
          <w:bCs/>
          <w:noProof/>
        </w:rPr>
        <w:t>fotos</w:t>
      </w:r>
      <w:r w:rsidR="00CC3AE3" w:rsidRPr="00CC3AE3">
        <w:rPr>
          <w:b/>
          <w:bCs/>
          <w:noProof/>
        </w:rPr>
        <w:t>.html</w:t>
      </w:r>
      <w:r w:rsidR="00CC3AE3">
        <w:rPr>
          <w:b/>
          <w:bCs/>
          <w:noProof/>
        </w:rPr>
        <w:t xml:space="preserve">: </w:t>
      </w:r>
      <w:r w:rsidR="00CC3AE3">
        <w:rPr>
          <w:noProof/>
        </w:rPr>
        <w:t xml:space="preserve">galeria </w:t>
      </w:r>
      <w:r>
        <w:rPr>
          <w:noProof/>
        </w:rPr>
        <w:t>gràfica (material intern)</w:t>
      </w:r>
      <w:r w:rsidR="00985B10">
        <w:rPr>
          <w:noProof/>
        </w:rPr>
        <w:t>.</w:t>
      </w:r>
    </w:p>
    <w:p w14:paraId="4C91D9DD" w14:textId="5C12BFCF" w:rsidR="00985B10" w:rsidRPr="00985B10" w:rsidRDefault="00EA56A8" w:rsidP="00791ABE">
      <w:pPr>
        <w:pStyle w:val="Pargrafdellista"/>
        <w:numPr>
          <w:ilvl w:val="0"/>
          <w:numId w:val="22"/>
        </w:numPr>
        <w:rPr>
          <w:b/>
          <w:bCs/>
          <w:noProof/>
        </w:rPr>
      </w:pPr>
      <w:r>
        <w:rPr>
          <w:b/>
          <w:bCs/>
          <w:noProof/>
        </w:rPr>
        <w:t>videos</w:t>
      </w:r>
      <w:r w:rsidR="00985B10">
        <w:rPr>
          <w:b/>
          <w:bCs/>
          <w:noProof/>
        </w:rPr>
        <w:t xml:space="preserve">.html: </w:t>
      </w:r>
      <w:r w:rsidRPr="00EA56A8">
        <w:rPr>
          <w:noProof/>
        </w:rPr>
        <w:t>galeria audivisual (material extern/intern)</w:t>
      </w:r>
      <w:r w:rsidR="00985B10">
        <w:rPr>
          <w:noProof/>
        </w:rPr>
        <w:t>.</w:t>
      </w:r>
    </w:p>
    <w:p w14:paraId="4814E518" w14:textId="77777777" w:rsidR="00FE65BA" w:rsidRDefault="00FE65BA" w:rsidP="00FE65BA">
      <w:pPr>
        <w:pStyle w:val="Pargrafdellista"/>
        <w:numPr>
          <w:ilvl w:val="0"/>
          <w:numId w:val="22"/>
        </w:numPr>
        <w:rPr>
          <w:noProof/>
        </w:rPr>
      </w:pPr>
      <w:r>
        <w:rPr>
          <w:b/>
          <w:bCs/>
          <w:noProof/>
        </w:rPr>
        <w:t>agenda</w:t>
      </w:r>
      <w:r w:rsidRPr="00CC3AE3">
        <w:rPr>
          <w:b/>
          <w:bCs/>
          <w:noProof/>
        </w:rPr>
        <w:t>.html:</w:t>
      </w:r>
      <w:r>
        <w:rPr>
          <w:noProof/>
        </w:rPr>
        <w:t xml:space="preserve"> taula html amb els propers esdeveniments associats a l’artista/sèrie escollida.</w:t>
      </w:r>
    </w:p>
    <w:p w14:paraId="607BC4A1" w14:textId="0F252CA9" w:rsidR="00985B10" w:rsidRPr="00CC3AE3" w:rsidRDefault="00F73B60" w:rsidP="00791ABE">
      <w:pPr>
        <w:pStyle w:val="Pargrafdellista"/>
        <w:numPr>
          <w:ilvl w:val="0"/>
          <w:numId w:val="22"/>
        </w:numPr>
        <w:rPr>
          <w:b/>
          <w:bCs/>
          <w:noProof/>
        </w:rPr>
      </w:pPr>
      <w:r>
        <w:rPr>
          <w:b/>
          <w:bCs/>
          <w:noProof/>
        </w:rPr>
        <w:t>contacte</w:t>
      </w:r>
      <w:r w:rsidR="00985B10">
        <w:rPr>
          <w:b/>
          <w:bCs/>
          <w:noProof/>
        </w:rPr>
        <w:t xml:space="preserve">.html: </w:t>
      </w:r>
      <w:r>
        <w:rPr>
          <w:noProof/>
        </w:rPr>
        <w:t>informació de contacte del club de fans.</w:t>
      </w:r>
    </w:p>
    <w:p w14:paraId="1BEF29D4" w14:textId="35F3D147" w:rsidR="00E607F2" w:rsidRDefault="00E607F2" w:rsidP="00E607F2"/>
    <w:p w14:paraId="65B06982" w14:textId="39A3A1DF" w:rsidR="00BD557C" w:rsidRPr="00E607F2" w:rsidRDefault="00BD557C" w:rsidP="00E607F2">
      <w:r>
        <w:t>Els fitxers de recursos d’imatges i vídeos cal que tinguin els seus noms en minúscules, sense espais en blanc i sense utilitzar caràcters especials.</w:t>
      </w:r>
    </w:p>
    <w:p w14:paraId="7FF9DA5B" w14:textId="3160A9A8" w:rsidR="008872E3" w:rsidRDefault="008872E3" w:rsidP="007E7EF8">
      <w:pPr>
        <w:tabs>
          <w:tab w:val="left" w:pos="4395"/>
        </w:tabs>
        <w:jc w:val="left"/>
        <w:rPr>
          <w:b/>
          <w:color w:val="FF0000"/>
          <w:sz w:val="32"/>
          <w:u w:val="single"/>
        </w:rPr>
      </w:pPr>
    </w:p>
    <w:p w14:paraId="52C05BE3" w14:textId="3B67921A" w:rsidR="0066016D" w:rsidRDefault="0066016D" w:rsidP="0066016D">
      <w:pPr>
        <w:pStyle w:val="Ttol2"/>
        <w:rPr>
          <w:noProof/>
        </w:rPr>
      </w:pPr>
      <w:bookmarkStart w:id="9" w:name="_Toc114388208"/>
      <w:r>
        <w:lastRenderedPageBreak/>
        <w:t xml:space="preserve">Requisit 2 – </w:t>
      </w:r>
      <w:r>
        <w:rPr>
          <w:noProof/>
        </w:rPr>
        <w:t>Layout Webs</w:t>
      </w:r>
      <w:bookmarkEnd w:id="9"/>
    </w:p>
    <w:p w14:paraId="0F5CB7E7" w14:textId="7A916A38" w:rsidR="0066016D" w:rsidRDefault="0066016D" w:rsidP="0066016D">
      <w:r>
        <w:rPr>
          <w:noProof/>
        </w:rPr>
        <w:t xml:space="preserve">Les webs ha elaborar s’han de fer d’acord als següents </w:t>
      </w:r>
      <w:r>
        <w:rPr>
          <w:i/>
          <w:iCs/>
          <w:noProof/>
        </w:rPr>
        <w:t>layouts</w:t>
      </w:r>
      <w:r>
        <w:t xml:space="preserve"> que ens ha fet arribar el ministeri: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5"/>
        <w:gridCol w:w="749"/>
        <w:gridCol w:w="744"/>
        <w:gridCol w:w="904"/>
        <w:gridCol w:w="697"/>
        <w:gridCol w:w="729"/>
        <w:gridCol w:w="729"/>
        <w:gridCol w:w="729"/>
        <w:gridCol w:w="729"/>
        <w:gridCol w:w="729"/>
        <w:gridCol w:w="729"/>
        <w:gridCol w:w="714"/>
      </w:tblGrid>
      <w:tr w:rsidR="00F8027C" w:rsidRPr="00F8027C" w14:paraId="2FF155F9" w14:textId="77777777" w:rsidTr="00D45D6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790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Index.html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0EF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7114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C11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6B5E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D11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0DF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6F9C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7408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583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BD0D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91F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F8027C" w:rsidRPr="00F8027C" w14:paraId="259FC443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87BEF7F" w14:textId="52A49860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IMATGE </w:t>
            </w:r>
            <w:r w:rsidR="00FE65BA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LOGO</w:t>
            </w:r>
            <w:r w:rsidR="00325576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CLUB FANS (Fet amb Canva?)</w:t>
            </w:r>
          </w:p>
        </w:tc>
      </w:tr>
      <w:tr w:rsidR="00F8027C" w:rsidRPr="00F8027C" w14:paraId="117898DD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9121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6DF623F1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A8CFDEC" w14:textId="54FA2E9E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MENÚ DE NAVEGACIÓ (</w:t>
            </w:r>
            <w:r w:rsidR="00FE65BA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Inici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 w:rsidR="00FE65BA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General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 w:rsidR="00FE65BA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Fotos / Vídeos / Agenda / Contacte 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)</w:t>
            </w:r>
          </w:p>
        </w:tc>
      </w:tr>
      <w:tr w:rsidR="00F8027C" w:rsidRPr="00F8027C" w14:paraId="712E4472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DD34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</w:p>
        </w:tc>
      </w:tr>
      <w:tr w:rsidR="00FE65BA" w:rsidRPr="00F8027C" w14:paraId="1E59E3D5" w14:textId="77777777" w:rsidTr="00D45D62">
        <w:trPr>
          <w:trHeight w:val="1230"/>
        </w:trPr>
        <w:tc>
          <w:tcPr>
            <w:tcW w:w="1952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EDEDED"/>
            <w:noWrap/>
            <w:vAlign w:val="center"/>
            <w:hideMark/>
          </w:tcPr>
          <w:p w14:paraId="1704AF78" w14:textId="0F642F5A" w:rsidR="00FE65BA" w:rsidRPr="00F8027C" w:rsidRDefault="00FE65BA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IMATGE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ARTISTA/SÈRIE ESCOLLIT</w:t>
            </w:r>
          </w:p>
        </w:tc>
        <w:tc>
          <w:tcPr>
            <w:tcW w:w="304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9CC515B" w14:textId="215EC39F" w:rsidR="00FE65BA" w:rsidRPr="00F8027C" w:rsidRDefault="00FE65BA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ÚLTIMES NOTÍCIES</w:t>
            </w:r>
          </w:p>
        </w:tc>
      </w:tr>
      <w:tr w:rsidR="00F8027C" w:rsidRPr="00F8027C" w14:paraId="540858E5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BDA62AE" w14:textId="5631C0C3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COPYRIGHT + XARXES SOCIALS</w:t>
            </w:r>
          </w:p>
        </w:tc>
      </w:tr>
      <w:tr w:rsidR="00F8027C" w:rsidRPr="00F8027C" w14:paraId="467F626F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71F0F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692BEF1D" w14:textId="77777777" w:rsidTr="00D45D6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09F4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900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89AC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695F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2BD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B82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F92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DA6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D3DE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C58F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FDF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4EF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F8027C" w:rsidRPr="00F8027C" w14:paraId="2AC29FDC" w14:textId="77777777" w:rsidTr="00D45D6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2D16" w14:textId="01B4080B" w:rsidR="00F8027C" w:rsidRPr="00F8027C" w:rsidRDefault="00FE65BA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b/>
                <w:bCs/>
                <w:noProof/>
              </w:rPr>
              <w:t>general</w:t>
            </w:r>
            <w:r w:rsidR="00F8027C"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.html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8101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DF4C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61F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33A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F34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607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3F8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E6C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084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B866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F48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D45D62" w:rsidRPr="00F8027C" w14:paraId="25F668D7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77B72F9" w14:textId="09E148BE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IMATGE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LOGO CLUB FANS (Fet amb Canva?)</w:t>
            </w:r>
          </w:p>
        </w:tc>
      </w:tr>
      <w:tr w:rsidR="00D45D62" w:rsidRPr="00F8027C" w14:paraId="79172FF5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0C449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1F68E2AD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97CB8F" w14:textId="3C3C320A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MENÚ DE NAVEGACIÓ (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Inici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General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Fotos / Vídeos / Agenda / Contacte 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)</w:t>
            </w:r>
          </w:p>
        </w:tc>
      </w:tr>
      <w:tr w:rsidR="00D45D62" w:rsidRPr="00F8027C" w14:paraId="6B70A42C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CC365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3A389FE8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5B572BD0" w14:textId="5270BC69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INFO GENERAL SOBRE ARTISTA/SÈRIE BEN ORGANITZADA</w:t>
            </w:r>
          </w:p>
        </w:tc>
      </w:tr>
      <w:tr w:rsidR="00D45D62" w:rsidRPr="00F8027C" w14:paraId="3105DB4E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B5CDA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4D657DA6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B1D72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0594BD0A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921DF9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416A3555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624EB78" w14:textId="56AD6CBF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COPYRIGHT + XARXES SOCIALS</w:t>
            </w:r>
          </w:p>
        </w:tc>
      </w:tr>
      <w:tr w:rsidR="00D45D62" w:rsidRPr="00F8027C" w14:paraId="100BA1B8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CD672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A248C" w:rsidRPr="00F8027C" w14:paraId="46D8D2E6" w14:textId="77777777" w:rsidTr="00D45D6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BC34" w14:textId="77777777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DEBF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26A5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58F0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D698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2BCE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6C95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60FA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3049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35B7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751C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A5E3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D45D62" w:rsidRPr="00F8027C" w14:paraId="6E608C63" w14:textId="77777777" w:rsidTr="00D45D62">
        <w:trPr>
          <w:trHeight w:val="300"/>
        </w:trPr>
        <w:tc>
          <w:tcPr>
            <w:tcW w:w="10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AECE" w14:textId="322873CB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b/>
                <w:bCs/>
                <w:noProof/>
              </w:rPr>
              <w:t>fotos</w:t>
            </w: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.html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C1DE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41DB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5117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B3B9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AE47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AD30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EAA6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9E78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5C53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D5AF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D45D62" w:rsidRPr="00F8027C" w14:paraId="7A9F730E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8F6AEE0" w14:textId="3E2C7BCF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IMATGE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LOGO CLUB FANS (Fet amb Canva?)</w:t>
            </w:r>
          </w:p>
        </w:tc>
      </w:tr>
      <w:tr w:rsidR="00D45D62" w:rsidRPr="00F8027C" w14:paraId="78C9EF8E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DDC51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4A6AA63B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5F81C82" w14:textId="257D658C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MENÚ DE NAVEGACIÓ (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Inici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General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Fotos / Vídeos / Agenda / Contacte 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)</w:t>
            </w:r>
          </w:p>
        </w:tc>
      </w:tr>
      <w:tr w:rsidR="00D45D62" w:rsidRPr="00F8027C" w14:paraId="2DDC79DD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FAC6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58C8DB8B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7E3BD78B" w14:textId="11435386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IMATGES ASSOCIADES A L’ARTISTA/SÈRIE</w:t>
            </w:r>
          </w:p>
        </w:tc>
      </w:tr>
      <w:tr w:rsidR="00D45D62" w:rsidRPr="00F8027C" w14:paraId="5A256292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B3AA4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1C4756FC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434F55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02317CFE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0B29F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4D6B2DF9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F94E03C" w14:textId="2FD527E0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COPYRIGHT + XARXES SOCIALS</w:t>
            </w:r>
          </w:p>
        </w:tc>
      </w:tr>
      <w:tr w:rsidR="00D45D62" w:rsidRPr="00F8027C" w14:paraId="6AAAAF41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F8193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A248C" w:rsidRPr="00F8027C" w14:paraId="7A6286B2" w14:textId="77777777" w:rsidTr="00D45D6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8409" w14:textId="12E3E83F" w:rsidR="00D45D62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  <w:p w14:paraId="4C517FFE" w14:textId="77777777" w:rsidR="00D45D62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  <w:p w14:paraId="31123C10" w14:textId="527CB1D8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F76C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BA41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4F83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5730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BD5A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1BB6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CBD1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DB54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0D85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5F4A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67A8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DA248C" w:rsidRPr="00F8027C" w14:paraId="03B13A14" w14:textId="77777777" w:rsidTr="00D45D6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65BB" w14:textId="454047C8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b/>
                <w:bCs/>
                <w:noProof/>
              </w:rPr>
              <w:lastRenderedPageBreak/>
              <w:t>videos</w:t>
            </w: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.html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9592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C554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DF56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CC72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01F7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1E52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1579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62CD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33E2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34AD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A6F0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D45D62" w:rsidRPr="00F8027C" w14:paraId="4A5266E6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10DD287" w14:textId="4F747967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IMATGE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LOGO CLUB FANS (Fet amb Canva?)</w:t>
            </w:r>
          </w:p>
        </w:tc>
      </w:tr>
      <w:tr w:rsidR="00D45D62" w:rsidRPr="00F8027C" w14:paraId="4C9A289F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267EF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343AB7B0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152BB6" w14:textId="547B29A2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MENÚ DE NAVEGACIÓ (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Inici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General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Fotos / Vídeos / Agenda / Contacte 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)</w:t>
            </w:r>
          </w:p>
        </w:tc>
      </w:tr>
      <w:tr w:rsidR="00D45D62" w:rsidRPr="00F8027C" w14:paraId="300C3CD8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5BB38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354D2CED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6086FAB7" w14:textId="77777777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VÍDEOS DE YOUTUBE/VIMEO EMBEGUTS</w:t>
            </w:r>
          </w:p>
        </w:tc>
      </w:tr>
      <w:tr w:rsidR="00D45D62" w:rsidRPr="00F8027C" w14:paraId="4F22EF30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14FE5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2B15821E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3EECF7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360172BB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D9030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0E591A67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09B3BFC" w14:textId="461B7BA3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COPYRIGHT + XARXES SOCIALS</w:t>
            </w:r>
          </w:p>
        </w:tc>
      </w:tr>
      <w:tr w:rsidR="00D45D62" w:rsidRPr="00F8027C" w14:paraId="123676E7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68B9B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A248C" w:rsidRPr="00F8027C" w14:paraId="3D0E876A" w14:textId="77777777" w:rsidTr="00D45D6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3B3B" w14:textId="77777777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32EF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AEE7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909C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8F74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4CBA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5183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F58A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9F00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A41B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893B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8C27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D45D62" w:rsidRPr="00F8027C" w14:paraId="3B16E5CD" w14:textId="77777777" w:rsidTr="00D45D62">
        <w:trPr>
          <w:trHeight w:val="300"/>
        </w:trPr>
        <w:tc>
          <w:tcPr>
            <w:tcW w:w="10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BFC7" w14:textId="3CDE8D5B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b/>
                <w:bCs/>
                <w:noProof/>
              </w:rPr>
              <w:t>agenda</w:t>
            </w: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.html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2012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FFDE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E3BA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4EFB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C921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B793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7246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A22C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5B68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946C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D45D62" w:rsidRPr="00F8027C" w14:paraId="03EE7B93" w14:textId="77777777" w:rsidTr="00056FE0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87E64D1" w14:textId="77777777" w:rsidR="00D45D62" w:rsidRPr="00F8027C" w:rsidRDefault="00D45D62" w:rsidP="00056FE0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IMATGE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LOGO CLUB FANS (Fet amb Canva?)</w:t>
            </w:r>
          </w:p>
        </w:tc>
      </w:tr>
      <w:tr w:rsidR="00D45D62" w:rsidRPr="00F8027C" w14:paraId="083F67E4" w14:textId="77777777" w:rsidTr="00056FE0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75B1D" w14:textId="77777777" w:rsidR="00D45D62" w:rsidRPr="00F8027C" w:rsidRDefault="00D45D62" w:rsidP="00056FE0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12C63CEC" w14:textId="77777777" w:rsidTr="00056FE0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3814F27" w14:textId="77777777" w:rsidR="00D45D62" w:rsidRPr="00F8027C" w:rsidRDefault="00D45D62" w:rsidP="00056FE0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MENÚ DE NAVEGACIÓ (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Inici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General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Fotos / Vídeos / Agenda / Contacte 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)</w:t>
            </w:r>
          </w:p>
        </w:tc>
      </w:tr>
      <w:tr w:rsidR="00D45D62" w:rsidRPr="00F8027C" w14:paraId="7D8309F0" w14:textId="77777777" w:rsidTr="00056FE0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BF496" w14:textId="77777777" w:rsidR="00D45D62" w:rsidRPr="00F8027C" w:rsidRDefault="00D45D62" w:rsidP="00056FE0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3E0E7CFE" w14:textId="77777777" w:rsidTr="00056FE0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01DD7E32" w14:textId="77777777" w:rsidR="00DA248C" w:rsidRDefault="00D45D62" w:rsidP="00056FE0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 xml:space="preserve">TAULA PROPERS ESDEVENIMENTS ARTISTA </w:t>
            </w:r>
          </w:p>
          <w:p w14:paraId="7C4F5250" w14:textId="0A15D01C" w:rsidR="00DA248C" w:rsidRDefault="00D45D62" w:rsidP="00056FE0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 xml:space="preserve">O </w:t>
            </w:r>
          </w:p>
          <w:p w14:paraId="27212829" w14:textId="72DF51BA" w:rsidR="00D45D62" w:rsidRPr="00F8027C" w:rsidRDefault="00D45D62" w:rsidP="00056FE0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 xml:space="preserve">TAULA </w:t>
            </w:r>
            <w:r w:rsidR="00DA248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AMB TEMPORADES I CAPÍTOLS SÈRIE</w:t>
            </w:r>
          </w:p>
        </w:tc>
      </w:tr>
      <w:tr w:rsidR="00D45D62" w:rsidRPr="00F8027C" w14:paraId="7B375CB2" w14:textId="77777777" w:rsidTr="00056FE0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DFCC8" w14:textId="77777777" w:rsidR="00D45D62" w:rsidRPr="00F8027C" w:rsidRDefault="00D45D62" w:rsidP="00056FE0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1A38945E" w14:textId="77777777" w:rsidTr="00056FE0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C02EA" w14:textId="77777777" w:rsidR="00D45D62" w:rsidRPr="00F8027C" w:rsidRDefault="00D45D62" w:rsidP="00056FE0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3466304F" w14:textId="77777777" w:rsidTr="00056FE0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086F6" w14:textId="77777777" w:rsidR="00D45D62" w:rsidRPr="00F8027C" w:rsidRDefault="00D45D62" w:rsidP="00056FE0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004D1DAF" w14:textId="77777777" w:rsidTr="00056FE0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F580F3B" w14:textId="77777777" w:rsidR="00D45D62" w:rsidRPr="00F8027C" w:rsidRDefault="00D45D62" w:rsidP="00056FE0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COPYRIGHT + XARXES SOCIALS</w:t>
            </w:r>
          </w:p>
        </w:tc>
      </w:tr>
      <w:tr w:rsidR="00D45D62" w:rsidRPr="00F8027C" w14:paraId="0C334F76" w14:textId="77777777" w:rsidTr="00056FE0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86E7C" w14:textId="77777777" w:rsidR="00D45D62" w:rsidRPr="00F8027C" w:rsidRDefault="00D45D62" w:rsidP="00056FE0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5668277E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7D3E1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A248C" w:rsidRPr="00F8027C" w14:paraId="439A61AE" w14:textId="77777777" w:rsidTr="00D45D6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F4EC" w14:textId="77777777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EE03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8857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1B44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F03E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7423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0EA0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D489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5F65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6514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A3BC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1341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D45D62" w:rsidRPr="00F8027C" w14:paraId="270E57B8" w14:textId="77777777" w:rsidTr="00D45D62">
        <w:trPr>
          <w:trHeight w:val="300"/>
        </w:trPr>
        <w:tc>
          <w:tcPr>
            <w:tcW w:w="10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2B7A" w14:textId="4F4985A8" w:rsidR="00D45D62" w:rsidRPr="00F8027C" w:rsidRDefault="00DA248C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b/>
                <w:bCs/>
                <w:noProof/>
              </w:rPr>
              <w:t>contacte</w:t>
            </w:r>
            <w:r w:rsidR="00D45D62"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.html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A3F0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0602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29B4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DA53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6669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B631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4CCB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DD2A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70CA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0218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D45D62" w:rsidRPr="00F8027C" w14:paraId="1EFD3D0C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C47F134" w14:textId="28ED3A6C" w:rsidR="00D45D62" w:rsidRPr="00F8027C" w:rsidRDefault="00DA248C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IMATGE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LOGO CLUB FANS (Fet amb Canva?)</w:t>
            </w:r>
          </w:p>
        </w:tc>
      </w:tr>
      <w:tr w:rsidR="00D45D62" w:rsidRPr="00F8027C" w14:paraId="656ADCED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BB139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58698E3B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AA6ECD" w14:textId="1923B499" w:rsidR="00D45D62" w:rsidRPr="00F8027C" w:rsidRDefault="00804C87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MENÚ DE NAVEGACIÓ (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Inici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General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Fotos / Vídeos / Agenda / Contacte 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)</w:t>
            </w:r>
          </w:p>
        </w:tc>
      </w:tr>
      <w:tr w:rsidR="00D45D62" w:rsidRPr="00F8027C" w14:paraId="75BE510C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24C84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01F73E3D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2138252F" w14:textId="75B1B157" w:rsidR="00D45D62" w:rsidRPr="00F8027C" w:rsidRDefault="00804C87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INFORMACIÓ DE CONTACTE AMB MAPA DE GOOGLE MAPS</w:t>
            </w:r>
          </w:p>
        </w:tc>
      </w:tr>
      <w:tr w:rsidR="00D45D62" w:rsidRPr="00F8027C" w14:paraId="08200E28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1B6C8D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35FADC73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CBD017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23D85B80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7EF68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76C57248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3AF493" w14:textId="5F4CA0A1" w:rsidR="00D45D62" w:rsidRPr="00F8027C" w:rsidRDefault="00DA248C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COPYRIGHT + XARXES SOCIALS</w:t>
            </w:r>
          </w:p>
        </w:tc>
      </w:tr>
      <w:tr w:rsidR="00D45D62" w:rsidRPr="00F8027C" w14:paraId="0DF44A4B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E2DEB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</w:tbl>
    <w:p w14:paraId="37A4D9BD" w14:textId="77777777" w:rsidR="00F8027C" w:rsidRPr="0066016D" w:rsidRDefault="00F8027C" w:rsidP="0066016D"/>
    <w:p w14:paraId="45B73B76" w14:textId="0669448A" w:rsidR="00F8027C" w:rsidRDefault="00F8027C" w:rsidP="00F8027C">
      <w:pPr>
        <w:pStyle w:val="Ttol2"/>
      </w:pPr>
      <w:bookmarkStart w:id="10" w:name="_Toc114388209"/>
      <w:r>
        <w:lastRenderedPageBreak/>
        <w:t>Requisit 3 – Enllaços Interns</w:t>
      </w:r>
      <w:bookmarkEnd w:id="10"/>
    </w:p>
    <w:p w14:paraId="0F770A99" w14:textId="1F6DB085" w:rsidR="00F8027C" w:rsidRDefault="00F8027C" w:rsidP="00F8027C">
      <w:r>
        <w:t>Tots els enllaços interns s’han d’obrir a la mateixa</w:t>
      </w:r>
      <w:r w:rsidR="00ED0D3C">
        <w:t xml:space="preserve"> pestanya del navegador, mentre que si s’inclouen enllaços externs, aquests s’han d’obrir en una nova pestanya.</w:t>
      </w:r>
    </w:p>
    <w:p w14:paraId="47A222EA" w14:textId="64A7A40A" w:rsidR="001339CA" w:rsidRDefault="001339CA" w:rsidP="001339CA">
      <w:pPr>
        <w:pStyle w:val="Ttol2"/>
      </w:pPr>
      <w:bookmarkStart w:id="11" w:name="_Toc114388210"/>
      <w:r>
        <w:t xml:space="preserve">Requisit </w:t>
      </w:r>
      <w:r w:rsidR="0050351C">
        <w:t>4</w:t>
      </w:r>
      <w:r>
        <w:t xml:space="preserve"> – Metadades</w:t>
      </w:r>
      <w:bookmarkEnd w:id="11"/>
    </w:p>
    <w:p w14:paraId="32223C88" w14:textId="77777777" w:rsidR="001339CA" w:rsidRDefault="001339CA" w:rsidP="001339CA">
      <w:pPr>
        <w:tabs>
          <w:tab w:val="left" w:pos="4395"/>
        </w:tabs>
        <w:jc w:val="left"/>
      </w:pPr>
      <w:r>
        <w:t>Cal incloure una bona selecció de metadades que permetin obtenir un bon SEO per la pàgina.</w:t>
      </w:r>
    </w:p>
    <w:p w14:paraId="4B1D33BC" w14:textId="347A44F4" w:rsidR="00B732E5" w:rsidRDefault="00B732E5" w:rsidP="00B732E5">
      <w:pPr>
        <w:pStyle w:val="Ttol2"/>
      </w:pPr>
      <w:bookmarkStart w:id="12" w:name="_Toc114388211"/>
      <w:r>
        <w:t>Requisit 5 – Etiquetes Estructurals / Semàntiques</w:t>
      </w:r>
      <w:bookmarkEnd w:id="12"/>
    </w:p>
    <w:p w14:paraId="3A567E00" w14:textId="70DBF2D7" w:rsidR="00B732E5" w:rsidRDefault="00B732E5" w:rsidP="00B732E5">
      <w:pPr>
        <w:tabs>
          <w:tab w:val="left" w:pos="4395"/>
        </w:tabs>
        <w:jc w:val="left"/>
      </w:pPr>
      <w:r>
        <w:t xml:space="preserve">Cal que la vostra web empri de forma </w:t>
      </w:r>
      <w:r>
        <w:rPr>
          <w:noProof/>
        </w:rPr>
        <w:t>òptima les etiquetes semàntiques/estructurals de l’estil: header, main, footer, article, aside, section, ...</w:t>
      </w:r>
    </w:p>
    <w:p w14:paraId="6C72EBC6" w14:textId="051E49E8" w:rsidR="003B4DED" w:rsidRDefault="003B4DED" w:rsidP="003B4DED">
      <w:pPr>
        <w:pStyle w:val="Ttol2"/>
      </w:pPr>
      <w:bookmarkStart w:id="13" w:name="_Toc114388212"/>
      <w:r>
        <w:t>Requisit 6 – Accessibilitat</w:t>
      </w:r>
      <w:bookmarkEnd w:id="13"/>
    </w:p>
    <w:p w14:paraId="2BE788AC" w14:textId="33C83FC7" w:rsidR="003B4DED" w:rsidRDefault="003B4DED" w:rsidP="00F8027C">
      <w:r>
        <w:t xml:space="preserve">La web ha d’atendre als criteris d’accessibilitat habituals, per tal que les persones amb </w:t>
      </w:r>
      <w:r w:rsidR="00485732">
        <w:t xml:space="preserve">diversitat </w:t>
      </w:r>
      <w:r w:rsidR="006845A8">
        <w:t>funcional</w:t>
      </w:r>
      <w:r w:rsidR="00485732">
        <w:t xml:space="preserve"> o visual hi puguin accedir en condicions d’igualtat.</w:t>
      </w:r>
    </w:p>
    <w:p w14:paraId="21C37EA2" w14:textId="008C4FEE" w:rsidR="00ED0D3C" w:rsidRDefault="00ED0D3C" w:rsidP="00ED0D3C">
      <w:pPr>
        <w:pStyle w:val="Ttol2"/>
      </w:pPr>
      <w:bookmarkStart w:id="14" w:name="_Toc114388213"/>
      <w:r>
        <w:t xml:space="preserve">Requisit </w:t>
      </w:r>
      <w:r w:rsidR="00485732">
        <w:t>7</w:t>
      </w:r>
      <w:r>
        <w:t xml:space="preserve"> – </w:t>
      </w:r>
      <w:r w:rsidR="005D2C3D">
        <w:t xml:space="preserve">Codi </w:t>
      </w:r>
      <w:r w:rsidR="005D2C3D">
        <w:rPr>
          <w:noProof/>
        </w:rPr>
        <w:t>Html</w:t>
      </w:r>
      <w:bookmarkEnd w:id="14"/>
    </w:p>
    <w:p w14:paraId="64595936" w14:textId="4A5C5A7C" w:rsidR="0066016D" w:rsidRDefault="005D2C3D" w:rsidP="007E7EF8">
      <w:pPr>
        <w:tabs>
          <w:tab w:val="left" w:pos="4395"/>
        </w:tabs>
        <w:jc w:val="left"/>
      </w:pPr>
      <w:r>
        <w:t>El codi HTML de totes les pàgines ha de ser coherent entre les mateixes (hi han estructures que es repeteixen) i haver estat degudament validat mitjançant les eines de validació online del W3C.</w:t>
      </w:r>
    </w:p>
    <w:p w14:paraId="558E2F0B" w14:textId="20B145FB" w:rsidR="001339CA" w:rsidRDefault="001339CA" w:rsidP="001339CA">
      <w:pPr>
        <w:pStyle w:val="Ttol2"/>
      </w:pPr>
      <w:bookmarkStart w:id="15" w:name="_Toc114388214"/>
      <w:r>
        <w:t xml:space="preserve">Requisit </w:t>
      </w:r>
      <w:r w:rsidR="00485732">
        <w:t>8</w:t>
      </w:r>
      <w:r>
        <w:t xml:space="preserve">– </w:t>
      </w:r>
      <w:r w:rsidR="0050351C">
        <w:t>Creativitat</w:t>
      </w:r>
      <w:bookmarkEnd w:id="15"/>
    </w:p>
    <w:p w14:paraId="2C55124E" w14:textId="4A5081C1" w:rsidR="00AC1C93" w:rsidRPr="00AC1C93" w:rsidRDefault="0043440C" w:rsidP="0050351C">
      <w:pPr>
        <w:tabs>
          <w:tab w:val="left" w:pos="4395"/>
        </w:tabs>
        <w:jc w:val="left"/>
      </w:pPr>
      <w:r>
        <w:t>Esteu elaborant una proposta</w:t>
      </w:r>
      <w:r w:rsidR="00827847">
        <w:t xml:space="preserve"> oberta</w:t>
      </w:r>
      <w:r>
        <w:t xml:space="preserve"> per presentar-la a</w:t>
      </w:r>
      <w:r w:rsidR="00827847">
        <w:t xml:space="preserve"> l’equip tècnic del ministeri, per tant sou lliures d’aportar i afegir a la web, sempre i quan </w:t>
      </w:r>
      <w:r w:rsidR="00AC1C93">
        <w:t>compliu amb la totalitat dels requeriments anteriors</w:t>
      </w:r>
      <w:r w:rsidR="0050351C">
        <w:t>.</w:t>
      </w:r>
      <w:r w:rsidR="00AC1C93">
        <w:t xml:space="preserve"> Únicament se us demana no fer ús ni de CSS ni JS, ja que es vol avaluar </w:t>
      </w:r>
      <w:r w:rsidR="000849B9">
        <w:t>la vostra capacitat de codificació purament en HTML i no es volen alterar els resultats.</w:t>
      </w:r>
    </w:p>
    <w:sectPr w:rsidR="00AC1C93" w:rsidRPr="00AC1C93" w:rsidSect="007B26A2">
      <w:headerReference w:type="default" r:id="rId12"/>
      <w:footerReference w:type="default" r:id="rId13"/>
      <w:headerReference w:type="first" r:id="rId14"/>
      <w:footerReference w:type="first" r:id="rId15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3F9F7" w14:textId="77777777" w:rsidR="004F2399" w:rsidRDefault="004F2399">
      <w:r>
        <w:separator/>
      </w:r>
    </w:p>
  </w:endnote>
  <w:endnote w:type="continuationSeparator" w:id="0">
    <w:p w14:paraId="2320798D" w14:textId="77777777" w:rsidR="004F2399" w:rsidRDefault="004F2399">
      <w:r>
        <w:continuationSeparator/>
      </w:r>
    </w:p>
  </w:endnote>
  <w:endnote w:type="continuationNotice" w:id="1">
    <w:p w14:paraId="562A0B3C" w14:textId="77777777" w:rsidR="004F2399" w:rsidRDefault="004F239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E178A" w14:textId="77777777" w:rsidR="006F7B24" w:rsidRPr="00083C0A" w:rsidRDefault="00E03478" w:rsidP="00C82616">
    <w:pPr>
      <w:pStyle w:val="Peu"/>
      <w:tabs>
        <w:tab w:val="clear" w:pos="8640"/>
        <w:tab w:val="right" w:pos="9356"/>
      </w:tabs>
      <w:spacing w:line="240" w:lineRule="auto"/>
      <w:rPr>
        <w:noProof/>
        <w:snapToGrid w:val="0"/>
        <w:szCs w:val="22"/>
        <w:lang w:val="es-ES_tradnl"/>
      </w:rPr>
    </w:pPr>
    <w:r w:rsidRPr="00083C0A">
      <w:rPr>
        <w:noProof/>
        <w:lang w:val="es-ES_tradnl" w:eastAsia="ca-E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02E1799" wp14:editId="002E179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D5B761" id="Rectángulo 26" o:spid="_x0000_s1026" style="position:absolute;margin-left:-.7pt;margin-top:-19.1pt;width:469.8pt;height: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" fillcolor="#1d2967" stroked="f" strokeweight="2pt"/>
          </w:pict>
        </mc:Fallback>
      </mc:AlternateContent>
    </w:r>
    <w:r w:rsidRPr="00083C0A">
      <w:rPr>
        <w:noProof/>
        <w:snapToGrid w:val="0"/>
        <w:szCs w:val="22"/>
        <w:lang w:val="es-ES_tradnl"/>
      </w:rPr>
      <w:t xml:space="preserve">Professor: </w:t>
    </w:r>
    <w:r w:rsidR="006F7B24" w:rsidRPr="00083C0A">
      <w:rPr>
        <w:noProof/>
        <w:snapToGrid w:val="0"/>
        <w:szCs w:val="22"/>
        <w:lang w:val="es-ES_tradnl"/>
      </w:rPr>
      <w:t xml:space="preserve">David González Roldán </w:t>
    </w:r>
    <w:r w:rsidR="006F7B24" w:rsidRPr="00083C0A">
      <w:rPr>
        <w:noProof/>
        <w:snapToGrid w:val="0"/>
        <w:color w:val="808080"/>
        <w:szCs w:val="22"/>
        <w:lang w:val="es-ES_tradnl"/>
      </w:rPr>
      <w:tab/>
    </w:r>
    <w:r w:rsidR="006F7B24" w:rsidRPr="00083C0A">
      <w:rPr>
        <w:noProof/>
        <w:snapToGrid w:val="0"/>
        <w:color w:val="808080"/>
        <w:szCs w:val="22"/>
        <w:lang w:val="es-ES_tradnl"/>
      </w:rPr>
      <w:tab/>
      <w:t xml:space="preserve">Pàg. </w: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begin"/>
    </w:r>
    <w:r w:rsidR="006F7B24" w:rsidRPr="00083C0A">
      <w:rPr>
        <w:noProof/>
        <w:snapToGrid w:val="0"/>
        <w:color w:val="808080"/>
        <w:szCs w:val="22"/>
        <w:lang w:val="es-ES_tradnl"/>
      </w:rPr>
      <w:instrText xml:space="preserve"> PAGE </w:instrTex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separate"/>
    </w:r>
    <w:r w:rsidR="00891991" w:rsidRPr="00083C0A">
      <w:rPr>
        <w:noProof/>
        <w:snapToGrid w:val="0"/>
        <w:color w:val="808080"/>
        <w:szCs w:val="22"/>
        <w:lang w:val="es-ES_tradnl"/>
      </w:rPr>
      <w:t>3</w: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end"/>
    </w:r>
    <w:r w:rsidR="006F7B24" w:rsidRPr="00083C0A">
      <w:rPr>
        <w:noProof/>
        <w:snapToGrid w:val="0"/>
        <w:color w:val="808080"/>
        <w:szCs w:val="22"/>
        <w:lang w:val="es-ES_tradnl"/>
      </w:rPr>
      <w:t xml:space="preserve"> de </w: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begin"/>
    </w:r>
    <w:r w:rsidR="006F7B24" w:rsidRPr="00083C0A">
      <w:rPr>
        <w:noProof/>
        <w:snapToGrid w:val="0"/>
        <w:color w:val="808080"/>
        <w:szCs w:val="22"/>
        <w:lang w:val="es-ES_tradnl"/>
      </w:rPr>
      <w:instrText xml:space="preserve"> NUMPAGES </w:instrTex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separate"/>
    </w:r>
    <w:r w:rsidR="00891991" w:rsidRPr="00083C0A">
      <w:rPr>
        <w:noProof/>
        <w:snapToGrid w:val="0"/>
        <w:color w:val="808080"/>
        <w:szCs w:val="22"/>
        <w:lang w:val="es-ES_tradnl"/>
      </w:rPr>
      <w:t>4</w: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end"/>
    </w:r>
  </w:p>
  <w:p w14:paraId="002E178B" w14:textId="77777777" w:rsidR="006F7B24" w:rsidRDefault="006F7B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E1792" w14:textId="77777777" w:rsidR="006F7B24" w:rsidRPr="00083C0A" w:rsidRDefault="007B26A2" w:rsidP="00D77556">
    <w:pPr>
      <w:spacing w:before="120" w:line="240" w:lineRule="auto"/>
      <w:rPr>
        <w:sz w:val="32"/>
        <w:lang w:val="es-ES_tradnl"/>
      </w:rPr>
    </w:pPr>
    <w:r w:rsidRPr="00083C0A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2E17A3" wp14:editId="002E17A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5F7CF5BA" id="Arco 33" o:spid="_x0000_s1026" style="position:absolute;margin-left:303.45pt;margin-top:-150.4pt;width:425.95pt;height:393.2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r w:rsidR="00E03478" w:rsidRPr="00083C0A">
      <w:rPr>
        <w:snapToGrid w:val="0"/>
        <w:szCs w:val="16"/>
      </w:rPr>
      <w:t>Professor</w:t>
    </w:r>
    <w:r w:rsidR="00E03478" w:rsidRPr="00083C0A">
      <w:rPr>
        <w:snapToGrid w:val="0"/>
        <w:szCs w:val="16"/>
        <w:lang w:val="es-ES_tradnl"/>
      </w:rPr>
      <w:t xml:space="preserve">: </w:t>
    </w:r>
    <w:r w:rsidR="006F7B24" w:rsidRPr="00083C0A">
      <w:rPr>
        <w:snapToGrid w:val="0"/>
        <w:szCs w:val="16"/>
        <w:lang w:val="es-ES_tradnl"/>
      </w:rPr>
      <w:t xml:space="preserve">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57CDB" w14:textId="77777777" w:rsidR="004F2399" w:rsidRDefault="004F2399">
      <w:r>
        <w:separator/>
      </w:r>
    </w:p>
  </w:footnote>
  <w:footnote w:type="continuationSeparator" w:id="0">
    <w:p w14:paraId="1B290CFE" w14:textId="77777777" w:rsidR="004F2399" w:rsidRDefault="004F2399">
      <w:r>
        <w:continuationSeparator/>
      </w:r>
    </w:p>
  </w:footnote>
  <w:footnote w:type="continuationNotice" w:id="1">
    <w:p w14:paraId="1B803077" w14:textId="77777777" w:rsidR="004F2399" w:rsidRDefault="004F239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61"/>
      <w:gridCol w:w="6095"/>
    </w:tblGrid>
    <w:tr w:rsidR="006F7B24" w:rsidRPr="007C6D77" w14:paraId="002E1788" w14:textId="77777777" w:rsidTr="00EF7609">
      <w:trPr>
        <w:trHeight w:val="993"/>
      </w:trPr>
      <w:tc>
        <w:tcPr>
          <w:tcW w:w="3261" w:type="dxa"/>
        </w:tcPr>
        <w:p w14:paraId="002E1784" w14:textId="77777777" w:rsidR="006F7B24" w:rsidRPr="00E368B2" w:rsidRDefault="00E03478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62336" behindDoc="0" locked="0" layoutInCell="1" allowOverlap="1" wp14:anchorId="002E1793" wp14:editId="002E179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002E1795" wp14:editId="002E179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DBD72F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" fillcolor="#1d2967" stroked="f" strokeweight="2pt"/>
                </w:pict>
              </mc:Fallback>
            </mc:AlternateContent>
          </w:r>
        </w:p>
      </w:tc>
      <w:tc>
        <w:tcPr>
          <w:tcW w:w="6095" w:type="dxa"/>
          <w:shd w:val="clear" w:color="auto" w:fill="FFFFFF" w:themeFill="background1"/>
          <w:vAlign w:val="center"/>
        </w:tcPr>
        <w:p w14:paraId="002E1785" w14:textId="77777777" w:rsidR="006F7B24" w:rsidRPr="003A2B17" w:rsidRDefault="006F7B24" w:rsidP="00CD2DE2">
          <w:pPr>
            <w:pStyle w:val="Capalera"/>
            <w:jc w:val="right"/>
            <w:rPr>
              <w:b/>
              <w:noProof/>
              <w:color w:val="FFFFFF" w:themeColor="background1"/>
              <w:sz w:val="12"/>
              <w:lang w:val="es-ES"/>
            </w:rPr>
          </w:pPr>
        </w:p>
        <w:p w14:paraId="002E1786" w14:textId="5CB2348F" w:rsidR="006F7B24" w:rsidRPr="003A2B17" w:rsidRDefault="006F7B24" w:rsidP="00CD2DE2">
          <w:pPr>
            <w:pStyle w:val="Capalera"/>
            <w:jc w:val="right"/>
            <w:rPr>
              <w:b/>
              <w:bCs/>
              <w:noProof/>
              <w:color w:val="1F2A6A"/>
              <w:sz w:val="28"/>
              <w:lang w:val="es-ES"/>
            </w:rPr>
          </w:pPr>
          <w:r w:rsidRPr="003A2B17">
            <w:rPr>
              <w:b/>
              <w:bCs/>
              <w:noProof/>
              <w:color w:val="1F2A6A"/>
              <w:sz w:val="28"/>
              <w:lang w:val="es-ES"/>
            </w:rPr>
            <w:fldChar w:fldCharType="begin"/>
          </w:r>
          <w:r w:rsidRPr="003A2B17">
            <w:rPr>
              <w:b/>
              <w:bCs/>
              <w:noProof/>
              <w:color w:val="1F2A6A"/>
              <w:sz w:val="28"/>
              <w:lang w:val="es-ES"/>
            </w:rPr>
            <w:instrText xml:space="preserve"> TITLE   \* MERGEFORMAT </w:instrText>
          </w:r>
          <w:r w:rsidRPr="003A2B17">
            <w:rPr>
              <w:b/>
              <w:bCs/>
              <w:noProof/>
              <w:color w:val="1F2A6A"/>
              <w:sz w:val="28"/>
              <w:lang w:val="es-ES"/>
            </w:rPr>
            <w:fldChar w:fldCharType="separate"/>
          </w:r>
          <w:r w:rsidR="006F2F32">
            <w:rPr>
              <w:b/>
              <w:bCs/>
              <w:noProof/>
              <w:color w:val="1F2A6A"/>
              <w:sz w:val="28"/>
              <w:lang w:val="es-ES"/>
            </w:rPr>
            <w:t>DAM1 - M4: Llenguatges de Marques</w:t>
          </w:r>
          <w:r w:rsidRPr="003A2B17">
            <w:rPr>
              <w:b/>
              <w:bCs/>
              <w:noProof/>
              <w:color w:val="1F2A6A"/>
              <w:sz w:val="28"/>
              <w:lang w:val="es-ES"/>
            </w:rPr>
            <w:fldChar w:fldCharType="end"/>
          </w:r>
        </w:p>
        <w:p w14:paraId="002E1787" w14:textId="12A7F200" w:rsidR="00E03478" w:rsidRPr="006F7B24" w:rsidRDefault="00E03478" w:rsidP="00CD2DE2">
          <w:pPr>
            <w:pStyle w:val="Capalera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6F2F32">
            <w:rPr>
              <w:b/>
              <w:color w:val="1F2A6A"/>
              <w:sz w:val="24"/>
              <w:lang w:val="es-ES_tradnl"/>
            </w:rPr>
            <w:t>UF1 - PAC #1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002E1789" w14:textId="77777777" w:rsidR="006F7B24" w:rsidRDefault="00E03478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02E1797" wp14:editId="002E179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99B762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E178C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02E179B" wp14:editId="002E179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BC2D25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" fillcolor="#e95a0c" stroked="f" strokeweight="2pt"/>
          </w:pict>
        </mc:Fallback>
      </mc:AlternateContent>
    </w:r>
  </w:p>
  <w:p w14:paraId="002E178D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2E179D" wp14:editId="002E179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29E23A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" fillcolor="#1d2967" stroked="f" strokeweight="2pt"/>
          </w:pict>
        </mc:Fallback>
      </mc:AlternateContent>
    </w:r>
  </w:p>
  <w:p w14:paraId="002E178E" w14:textId="77777777" w:rsidR="006F7B24" w:rsidRDefault="006F7B24"/>
  <w:p w14:paraId="002E178F" w14:textId="77777777" w:rsidR="006F7B24" w:rsidRPr="000445A9" w:rsidRDefault="006F7B24"/>
  <w:p w14:paraId="002E1790" w14:textId="77777777" w:rsidR="006F7B24" w:rsidRDefault="006F7B24"/>
  <w:p w14:paraId="002E1791" w14:textId="77777777" w:rsidR="006F7B24" w:rsidRDefault="007B26A2">
    <w:pPr>
      <w:pStyle w:val="Capalera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02E179F" wp14:editId="002E17A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7698F59D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 w:rsidR="006F7B24"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60288" behindDoc="1" locked="0" layoutInCell="1" allowOverlap="1" wp14:anchorId="002E17A1" wp14:editId="002E17A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760CD"/>
    <w:multiLevelType w:val="hybridMultilevel"/>
    <w:tmpl w:val="C3CA9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A4424"/>
    <w:multiLevelType w:val="hybridMultilevel"/>
    <w:tmpl w:val="D9F2B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C0B3C"/>
    <w:multiLevelType w:val="hybridMultilevel"/>
    <w:tmpl w:val="517A241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15C0"/>
    <w:multiLevelType w:val="hybridMultilevel"/>
    <w:tmpl w:val="51CA1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267B0"/>
    <w:multiLevelType w:val="hybridMultilevel"/>
    <w:tmpl w:val="2E748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10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731B6"/>
    <w:multiLevelType w:val="hybridMultilevel"/>
    <w:tmpl w:val="A216B7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B3EAB"/>
    <w:multiLevelType w:val="hybridMultilevel"/>
    <w:tmpl w:val="AFE437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F73EA"/>
    <w:multiLevelType w:val="multilevel"/>
    <w:tmpl w:val="363C2502"/>
    <w:lvl w:ilvl="0">
      <w:start w:val="1"/>
      <w:numFmt w:val="decimal"/>
      <w:pStyle w:val="Ttol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ol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ol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ol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ol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ol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ol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ol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ol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A06EC6"/>
    <w:multiLevelType w:val="hybridMultilevel"/>
    <w:tmpl w:val="F71A5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75199"/>
    <w:multiLevelType w:val="hybridMultilevel"/>
    <w:tmpl w:val="2050D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19995">
    <w:abstractNumId w:val="18"/>
  </w:num>
  <w:num w:numId="2" w16cid:durableId="1152258557">
    <w:abstractNumId w:val="9"/>
  </w:num>
  <w:num w:numId="3" w16cid:durableId="360594480">
    <w:abstractNumId w:val="7"/>
  </w:num>
  <w:num w:numId="4" w16cid:durableId="1316379841">
    <w:abstractNumId w:val="14"/>
  </w:num>
  <w:num w:numId="5" w16cid:durableId="613445819">
    <w:abstractNumId w:val="10"/>
  </w:num>
  <w:num w:numId="6" w16cid:durableId="2137064003">
    <w:abstractNumId w:val="4"/>
  </w:num>
  <w:num w:numId="7" w16cid:durableId="184104335">
    <w:abstractNumId w:val="13"/>
  </w:num>
  <w:num w:numId="8" w16cid:durableId="2075153010">
    <w:abstractNumId w:val="15"/>
  </w:num>
  <w:num w:numId="9" w16cid:durableId="1316108074">
    <w:abstractNumId w:val="19"/>
  </w:num>
  <w:num w:numId="10" w16cid:durableId="822282570">
    <w:abstractNumId w:val="6"/>
  </w:num>
  <w:num w:numId="11" w16cid:durableId="1664964824">
    <w:abstractNumId w:val="11"/>
  </w:num>
  <w:num w:numId="12" w16cid:durableId="1347290138">
    <w:abstractNumId w:val="0"/>
  </w:num>
  <w:num w:numId="13" w16cid:durableId="1528904825">
    <w:abstractNumId w:val="16"/>
  </w:num>
  <w:num w:numId="14" w16cid:durableId="1854682124">
    <w:abstractNumId w:val="8"/>
  </w:num>
  <w:num w:numId="15" w16cid:durableId="2030136810">
    <w:abstractNumId w:val="17"/>
  </w:num>
  <w:num w:numId="16" w16cid:durableId="1918392970">
    <w:abstractNumId w:val="21"/>
  </w:num>
  <w:num w:numId="17" w16cid:durableId="506406138">
    <w:abstractNumId w:val="12"/>
  </w:num>
  <w:num w:numId="18" w16cid:durableId="1273593003">
    <w:abstractNumId w:val="1"/>
  </w:num>
  <w:num w:numId="19" w16cid:durableId="296836521">
    <w:abstractNumId w:val="2"/>
  </w:num>
  <w:num w:numId="20" w16cid:durableId="1835026779">
    <w:abstractNumId w:val="20"/>
  </w:num>
  <w:num w:numId="21" w16cid:durableId="1057781538">
    <w:abstractNumId w:val="3"/>
  </w:num>
  <w:num w:numId="22" w16cid:durableId="1310791892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D77"/>
    <w:rsid w:val="00005575"/>
    <w:rsid w:val="00013BE4"/>
    <w:rsid w:val="00014A23"/>
    <w:rsid w:val="00015597"/>
    <w:rsid w:val="00015D2E"/>
    <w:rsid w:val="0001695F"/>
    <w:rsid w:val="000214DF"/>
    <w:rsid w:val="00022C17"/>
    <w:rsid w:val="000252C9"/>
    <w:rsid w:val="000257A4"/>
    <w:rsid w:val="000279D7"/>
    <w:rsid w:val="00031671"/>
    <w:rsid w:val="000323E4"/>
    <w:rsid w:val="00036E79"/>
    <w:rsid w:val="00040894"/>
    <w:rsid w:val="00040AB9"/>
    <w:rsid w:val="000415EE"/>
    <w:rsid w:val="000445A9"/>
    <w:rsid w:val="000463DE"/>
    <w:rsid w:val="00046DC8"/>
    <w:rsid w:val="00046F3C"/>
    <w:rsid w:val="00050CA3"/>
    <w:rsid w:val="000524D0"/>
    <w:rsid w:val="00052A8E"/>
    <w:rsid w:val="000533C4"/>
    <w:rsid w:val="00053726"/>
    <w:rsid w:val="00053B46"/>
    <w:rsid w:val="00063233"/>
    <w:rsid w:val="00064553"/>
    <w:rsid w:val="000648EB"/>
    <w:rsid w:val="00064B7D"/>
    <w:rsid w:val="00064F78"/>
    <w:rsid w:val="0006574F"/>
    <w:rsid w:val="000661F3"/>
    <w:rsid w:val="000713FB"/>
    <w:rsid w:val="00072D4E"/>
    <w:rsid w:val="00082963"/>
    <w:rsid w:val="00083C0A"/>
    <w:rsid w:val="000849B9"/>
    <w:rsid w:val="000904A1"/>
    <w:rsid w:val="00091154"/>
    <w:rsid w:val="00096D24"/>
    <w:rsid w:val="000A35EB"/>
    <w:rsid w:val="000B32E8"/>
    <w:rsid w:val="000C003D"/>
    <w:rsid w:val="000C6959"/>
    <w:rsid w:val="000D2D5D"/>
    <w:rsid w:val="000D3177"/>
    <w:rsid w:val="000D3A06"/>
    <w:rsid w:val="000E1997"/>
    <w:rsid w:val="000E73ED"/>
    <w:rsid w:val="000E7B70"/>
    <w:rsid w:val="000E7F6B"/>
    <w:rsid w:val="000F43AA"/>
    <w:rsid w:val="000F7AC1"/>
    <w:rsid w:val="00102946"/>
    <w:rsid w:val="00102DF7"/>
    <w:rsid w:val="00107A4C"/>
    <w:rsid w:val="00113D4C"/>
    <w:rsid w:val="00114B66"/>
    <w:rsid w:val="00122530"/>
    <w:rsid w:val="00124638"/>
    <w:rsid w:val="00124D94"/>
    <w:rsid w:val="0012568C"/>
    <w:rsid w:val="001277F7"/>
    <w:rsid w:val="00127807"/>
    <w:rsid w:val="0012789D"/>
    <w:rsid w:val="00130695"/>
    <w:rsid w:val="001339CA"/>
    <w:rsid w:val="00135210"/>
    <w:rsid w:val="00135CBB"/>
    <w:rsid w:val="00135F74"/>
    <w:rsid w:val="00136942"/>
    <w:rsid w:val="00136FE3"/>
    <w:rsid w:val="00140F88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1AD"/>
    <w:rsid w:val="00163A07"/>
    <w:rsid w:val="00164F79"/>
    <w:rsid w:val="00165BB0"/>
    <w:rsid w:val="00170FCF"/>
    <w:rsid w:val="0017205E"/>
    <w:rsid w:val="00172D18"/>
    <w:rsid w:val="00172D66"/>
    <w:rsid w:val="00174D27"/>
    <w:rsid w:val="00176DB1"/>
    <w:rsid w:val="00183136"/>
    <w:rsid w:val="00183E72"/>
    <w:rsid w:val="00184083"/>
    <w:rsid w:val="001853B7"/>
    <w:rsid w:val="0018732B"/>
    <w:rsid w:val="001910CE"/>
    <w:rsid w:val="00195714"/>
    <w:rsid w:val="001959AE"/>
    <w:rsid w:val="001A1635"/>
    <w:rsid w:val="001A1F33"/>
    <w:rsid w:val="001B2ACB"/>
    <w:rsid w:val="001B3970"/>
    <w:rsid w:val="001B6A4B"/>
    <w:rsid w:val="001C00E0"/>
    <w:rsid w:val="001C04A5"/>
    <w:rsid w:val="001C204A"/>
    <w:rsid w:val="001C5976"/>
    <w:rsid w:val="001D0094"/>
    <w:rsid w:val="001D0EB2"/>
    <w:rsid w:val="001D2F7C"/>
    <w:rsid w:val="001D3D94"/>
    <w:rsid w:val="001D3F47"/>
    <w:rsid w:val="001D4218"/>
    <w:rsid w:val="001D552B"/>
    <w:rsid w:val="001E05C5"/>
    <w:rsid w:val="001E2729"/>
    <w:rsid w:val="001E27C6"/>
    <w:rsid w:val="001E42DB"/>
    <w:rsid w:val="001E4BA5"/>
    <w:rsid w:val="001E583C"/>
    <w:rsid w:val="001E5971"/>
    <w:rsid w:val="001E6216"/>
    <w:rsid w:val="001E66ED"/>
    <w:rsid w:val="001E6949"/>
    <w:rsid w:val="001F09F1"/>
    <w:rsid w:val="00203CBF"/>
    <w:rsid w:val="00206076"/>
    <w:rsid w:val="002068FD"/>
    <w:rsid w:val="002079A9"/>
    <w:rsid w:val="00210287"/>
    <w:rsid w:val="002109F3"/>
    <w:rsid w:val="00213EC4"/>
    <w:rsid w:val="00215249"/>
    <w:rsid w:val="002158FC"/>
    <w:rsid w:val="00215DAC"/>
    <w:rsid w:val="00216342"/>
    <w:rsid w:val="00217E11"/>
    <w:rsid w:val="00222049"/>
    <w:rsid w:val="002221CA"/>
    <w:rsid w:val="00227D8D"/>
    <w:rsid w:val="002303F9"/>
    <w:rsid w:val="002334DC"/>
    <w:rsid w:val="002341B1"/>
    <w:rsid w:val="00235F33"/>
    <w:rsid w:val="00240CE8"/>
    <w:rsid w:val="0024565E"/>
    <w:rsid w:val="00245D03"/>
    <w:rsid w:val="00251320"/>
    <w:rsid w:val="0025249D"/>
    <w:rsid w:val="0025358B"/>
    <w:rsid w:val="00255889"/>
    <w:rsid w:val="00256C79"/>
    <w:rsid w:val="00264E34"/>
    <w:rsid w:val="00271CF2"/>
    <w:rsid w:val="002741D8"/>
    <w:rsid w:val="00280508"/>
    <w:rsid w:val="00281671"/>
    <w:rsid w:val="002942C8"/>
    <w:rsid w:val="00294BF9"/>
    <w:rsid w:val="002A2EF7"/>
    <w:rsid w:val="002A5022"/>
    <w:rsid w:val="002A6E9C"/>
    <w:rsid w:val="002A7180"/>
    <w:rsid w:val="002B0F0A"/>
    <w:rsid w:val="002B2286"/>
    <w:rsid w:val="002B5D3C"/>
    <w:rsid w:val="002B68F0"/>
    <w:rsid w:val="002C492C"/>
    <w:rsid w:val="002C799A"/>
    <w:rsid w:val="002D0241"/>
    <w:rsid w:val="002D34A8"/>
    <w:rsid w:val="002D49E7"/>
    <w:rsid w:val="002F3D50"/>
    <w:rsid w:val="002F4184"/>
    <w:rsid w:val="002F6C37"/>
    <w:rsid w:val="0030013E"/>
    <w:rsid w:val="003008A0"/>
    <w:rsid w:val="00301878"/>
    <w:rsid w:val="003022D7"/>
    <w:rsid w:val="0030614A"/>
    <w:rsid w:val="003071AB"/>
    <w:rsid w:val="003114B6"/>
    <w:rsid w:val="00317960"/>
    <w:rsid w:val="0032028E"/>
    <w:rsid w:val="00320B9A"/>
    <w:rsid w:val="00322D96"/>
    <w:rsid w:val="00323176"/>
    <w:rsid w:val="00324F9E"/>
    <w:rsid w:val="00325561"/>
    <w:rsid w:val="00325576"/>
    <w:rsid w:val="00325B87"/>
    <w:rsid w:val="00325B8E"/>
    <w:rsid w:val="0033386A"/>
    <w:rsid w:val="00334743"/>
    <w:rsid w:val="003347DF"/>
    <w:rsid w:val="0033524D"/>
    <w:rsid w:val="00344470"/>
    <w:rsid w:val="00351A6D"/>
    <w:rsid w:val="00357D9D"/>
    <w:rsid w:val="00362866"/>
    <w:rsid w:val="003633B6"/>
    <w:rsid w:val="003665FD"/>
    <w:rsid w:val="00371FAC"/>
    <w:rsid w:val="0037319A"/>
    <w:rsid w:val="00380121"/>
    <w:rsid w:val="00382535"/>
    <w:rsid w:val="00385E58"/>
    <w:rsid w:val="00392FAB"/>
    <w:rsid w:val="0039496A"/>
    <w:rsid w:val="00396601"/>
    <w:rsid w:val="003A0C46"/>
    <w:rsid w:val="003A2908"/>
    <w:rsid w:val="003A2B17"/>
    <w:rsid w:val="003A3141"/>
    <w:rsid w:val="003A341A"/>
    <w:rsid w:val="003A3721"/>
    <w:rsid w:val="003A59DC"/>
    <w:rsid w:val="003B043C"/>
    <w:rsid w:val="003B04F3"/>
    <w:rsid w:val="003B1A87"/>
    <w:rsid w:val="003B3315"/>
    <w:rsid w:val="003B4DED"/>
    <w:rsid w:val="003B7826"/>
    <w:rsid w:val="003C58F2"/>
    <w:rsid w:val="003C5A6D"/>
    <w:rsid w:val="003D74DC"/>
    <w:rsid w:val="003E5573"/>
    <w:rsid w:val="003F25CE"/>
    <w:rsid w:val="003F4219"/>
    <w:rsid w:val="003F4B74"/>
    <w:rsid w:val="003F4CAF"/>
    <w:rsid w:val="003F521E"/>
    <w:rsid w:val="00400945"/>
    <w:rsid w:val="004009EA"/>
    <w:rsid w:val="00401F48"/>
    <w:rsid w:val="004059F2"/>
    <w:rsid w:val="00407F39"/>
    <w:rsid w:val="004141FC"/>
    <w:rsid w:val="00417BCE"/>
    <w:rsid w:val="0042002A"/>
    <w:rsid w:val="00420167"/>
    <w:rsid w:val="004241E2"/>
    <w:rsid w:val="004266CE"/>
    <w:rsid w:val="0042731A"/>
    <w:rsid w:val="00430887"/>
    <w:rsid w:val="004320D8"/>
    <w:rsid w:val="004322B2"/>
    <w:rsid w:val="0043260A"/>
    <w:rsid w:val="0043440C"/>
    <w:rsid w:val="0043528F"/>
    <w:rsid w:val="0043663F"/>
    <w:rsid w:val="00440F12"/>
    <w:rsid w:val="00455B25"/>
    <w:rsid w:val="00457B66"/>
    <w:rsid w:val="00460F95"/>
    <w:rsid w:val="004703AA"/>
    <w:rsid w:val="00471129"/>
    <w:rsid w:val="00471BE9"/>
    <w:rsid w:val="00471CF5"/>
    <w:rsid w:val="0047575D"/>
    <w:rsid w:val="0047757F"/>
    <w:rsid w:val="004811B7"/>
    <w:rsid w:val="00483D1C"/>
    <w:rsid w:val="00485732"/>
    <w:rsid w:val="00491E80"/>
    <w:rsid w:val="00491F03"/>
    <w:rsid w:val="004A11DD"/>
    <w:rsid w:val="004A1364"/>
    <w:rsid w:val="004A216C"/>
    <w:rsid w:val="004A4148"/>
    <w:rsid w:val="004A4E8A"/>
    <w:rsid w:val="004A5124"/>
    <w:rsid w:val="004B3FF2"/>
    <w:rsid w:val="004B7A46"/>
    <w:rsid w:val="004C736A"/>
    <w:rsid w:val="004C7FED"/>
    <w:rsid w:val="004D124C"/>
    <w:rsid w:val="004D2FA1"/>
    <w:rsid w:val="004D2FDF"/>
    <w:rsid w:val="004D4206"/>
    <w:rsid w:val="004D56A8"/>
    <w:rsid w:val="004E3ADE"/>
    <w:rsid w:val="004F2399"/>
    <w:rsid w:val="004F4FF4"/>
    <w:rsid w:val="004F754D"/>
    <w:rsid w:val="0050351C"/>
    <w:rsid w:val="00506C50"/>
    <w:rsid w:val="00515D1C"/>
    <w:rsid w:val="00520944"/>
    <w:rsid w:val="00523C12"/>
    <w:rsid w:val="00524365"/>
    <w:rsid w:val="00524A4A"/>
    <w:rsid w:val="00531982"/>
    <w:rsid w:val="00532FAB"/>
    <w:rsid w:val="00533DED"/>
    <w:rsid w:val="00545301"/>
    <w:rsid w:val="00550A91"/>
    <w:rsid w:val="00551620"/>
    <w:rsid w:val="00575B96"/>
    <w:rsid w:val="005805D4"/>
    <w:rsid w:val="005807BC"/>
    <w:rsid w:val="00580A85"/>
    <w:rsid w:val="00582DA0"/>
    <w:rsid w:val="00582F9D"/>
    <w:rsid w:val="00593118"/>
    <w:rsid w:val="0059506B"/>
    <w:rsid w:val="005A2F8C"/>
    <w:rsid w:val="005A36AE"/>
    <w:rsid w:val="005A54D3"/>
    <w:rsid w:val="005A7B32"/>
    <w:rsid w:val="005B4C5D"/>
    <w:rsid w:val="005B585D"/>
    <w:rsid w:val="005D0744"/>
    <w:rsid w:val="005D16FC"/>
    <w:rsid w:val="005D2814"/>
    <w:rsid w:val="005D2C3D"/>
    <w:rsid w:val="005D6041"/>
    <w:rsid w:val="005D73D7"/>
    <w:rsid w:val="005E17FE"/>
    <w:rsid w:val="005E4E68"/>
    <w:rsid w:val="005F1C8B"/>
    <w:rsid w:val="005F2ED4"/>
    <w:rsid w:val="005F3F44"/>
    <w:rsid w:val="005F5C97"/>
    <w:rsid w:val="005F72FD"/>
    <w:rsid w:val="006015DA"/>
    <w:rsid w:val="0060292E"/>
    <w:rsid w:val="006109BC"/>
    <w:rsid w:val="006130F6"/>
    <w:rsid w:val="00620336"/>
    <w:rsid w:val="0062241D"/>
    <w:rsid w:val="00624028"/>
    <w:rsid w:val="006272C6"/>
    <w:rsid w:val="00631BF1"/>
    <w:rsid w:val="00632BB6"/>
    <w:rsid w:val="006346A8"/>
    <w:rsid w:val="00637621"/>
    <w:rsid w:val="00643296"/>
    <w:rsid w:val="00643478"/>
    <w:rsid w:val="006436B8"/>
    <w:rsid w:val="00646CF9"/>
    <w:rsid w:val="006518AF"/>
    <w:rsid w:val="00652841"/>
    <w:rsid w:val="00653A7C"/>
    <w:rsid w:val="00655EAF"/>
    <w:rsid w:val="00656B9F"/>
    <w:rsid w:val="0066016D"/>
    <w:rsid w:val="00663176"/>
    <w:rsid w:val="00673935"/>
    <w:rsid w:val="006740B3"/>
    <w:rsid w:val="00674C7F"/>
    <w:rsid w:val="00677660"/>
    <w:rsid w:val="0068037F"/>
    <w:rsid w:val="006806CE"/>
    <w:rsid w:val="00680889"/>
    <w:rsid w:val="006845A8"/>
    <w:rsid w:val="00685F31"/>
    <w:rsid w:val="00691514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1F4F"/>
    <w:rsid w:val="006C569D"/>
    <w:rsid w:val="006C5F2E"/>
    <w:rsid w:val="006D01DA"/>
    <w:rsid w:val="006D0567"/>
    <w:rsid w:val="006D5E7A"/>
    <w:rsid w:val="006D6046"/>
    <w:rsid w:val="006D7A50"/>
    <w:rsid w:val="006D7EE8"/>
    <w:rsid w:val="006E181A"/>
    <w:rsid w:val="006E2BBC"/>
    <w:rsid w:val="006E4B1F"/>
    <w:rsid w:val="006E6BD6"/>
    <w:rsid w:val="006E7536"/>
    <w:rsid w:val="006E790E"/>
    <w:rsid w:val="006F2F32"/>
    <w:rsid w:val="006F35B7"/>
    <w:rsid w:val="006F514E"/>
    <w:rsid w:val="006F7B24"/>
    <w:rsid w:val="00700C03"/>
    <w:rsid w:val="0070197B"/>
    <w:rsid w:val="00704B95"/>
    <w:rsid w:val="00704F5D"/>
    <w:rsid w:val="00715904"/>
    <w:rsid w:val="007206E0"/>
    <w:rsid w:val="00722CC4"/>
    <w:rsid w:val="00723876"/>
    <w:rsid w:val="00723DE1"/>
    <w:rsid w:val="00725179"/>
    <w:rsid w:val="00727C78"/>
    <w:rsid w:val="00730367"/>
    <w:rsid w:val="00730EF4"/>
    <w:rsid w:val="0073237D"/>
    <w:rsid w:val="00734257"/>
    <w:rsid w:val="00734DF3"/>
    <w:rsid w:val="00736892"/>
    <w:rsid w:val="007371B2"/>
    <w:rsid w:val="007418F4"/>
    <w:rsid w:val="0074485F"/>
    <w:rsid w:val="007519B9"/>
    <w:rsid w:val="00751DB2"/>
    <w:rsid w:val="00752BA3"/>
    <w:rsid w:val="00753702"/>
    <w:rsid w:val="00754455"/>
    <w:rsid w:val="00754787"/>
    <w:rsid w:val="007559B7"/>
    <w:rsid w:val="00762938"/>
    <w:rsid w:val="00763387"/>
    <w:rsid w:val="007650F5"/>
    <w:rsid w:val="00766118"/>
    <w:rsid w:val="007717BD"/>
    <w:rsid w:val="0077403D"/>
    <w:rsid w:val="00775922"/>
    <w:rsid w:val="007770B2"/>
    <w:rsid w:val="00777195"/>
    <w:rsid w:val="007802C4"/>
    <w:rsid w:val="00781455"/>
    <w:rsid w:val="007864CA"/>
    <w:rsid w:val="00791ABE"/>
    <w:rsid w:val="0079503C"/>
    <w:rsid w:val="00795D55"/>
    <w:rsid w:val="007973DC"/>
    <w:rsid w:val="007A4101"/>
    <w:rsid w:val="007A44A8"/>
    <w:rsid w:val="007B26A2"/>
    <w:rsid w:val="007B39A5"/>
    <w:rsid w:val="007C0DDD"/>
    <w:rsid w:val="007C0F88"/>
    <w:rsid w:val="007C150A"/>
    <w:rsid w:val="007C6D77"/>
    <w:rsid w:val="007D397F"/>
    <w:rsid w:val="007D5AB1"/>
    <w:rsid w:val="007D6CDA"/>
    <w:rsid w:val="007E095F"/>
    <w:rsid w:val="007E12F3"/>
    <w:rsid w:val="007E239A"/>
    <w:rsid w:val="007E60BC"/>
    <w:rsid w:val="007E7EF8"/>
    <w:rsid w:val="007F0F6A"/>
    <w:rsid w:val="007F1FEC"/>
    <w:rsid w:val="007F3357"/>
    <w:rsid w:val="007F6C55"/>
    <w:rsid w:val="007F76E1"/>
    <w:rsid w:val="007F7ED0"/>
    <w:rsid w:val="00803921"/>
    <w:rsid w:val="00804C87"/>
    <w:rsid w:val="00807125"/>
    <w:rsid w:val="0082129C"/>
    <w:rsid w:val="00821347"/>
    <w:rsid w:val="008221A3"/>
    <w:rsid w:val="00822C4A"/>
    <w:rsid w:val="00824327"/>
    <w:rsid w:val="00826AD5"/>
    <w:rsid w:val="00827847"/>
    <w:rsid w:val="0082788C"/>
    <w:rsid w:val="008316FA"/>
    <w:rsid w:val="00832490"/>
    <w:rsid w:val="00832BB7"/>
    <w:rsid w:val="008339E2"/>
    <w:rsid w:val="008349F6"/>
    <w:rsid w:val="00840C15"/>
    <w:rsid w:val="00842E54"/>
    <w:rsid w:val="00843B96"/>
    <w:rsid w:val="00846298"/>
    <w:rsid w:val="00847CC2"/>
    <w:rsid w:val="00852885"/>
    <w:rsid w:val="00856811"/>
    <w:rsid w:val="00863CB0"/>
    <w:rsid w:val="0086529B"/>
    <w:rsid w:val="00875DF1"/>
    <w:rsid w:val="008800C8"/>
    <w:rsid w:val="00881855"/>
    <w:rsid w:val="008869D7"/>
    <w:rsid w:val="008872E3"/>
    <w:rsid w:val="00887813"/>
    <w:rsid w:val="00891309"/>
    <w:rsid w:val="00891991"/>
    <w:rsid w:val="0089401F"/>
    <w:rsid w:val="00894C7C"/>
    <w:rsid w:val="00896C3E"/>
    <w:rsid w:val="008A0472"/>
    <w:rsid w:val="008A1925"/>
    <w:rsid w:val="008A288C"/>
    <w:rsid w:val="008A6C54"/>
    <w:rsid w:val="008B4E4D"/>
    <w:rsid w:val="008C6B43"/>
    <w:rsid w:val="008E2317"/>
    <w:rsid w:val="008E3FAE"/>
    <w:rsid w:val="008E70E4"/>
    <w:rsid w:val="008E752F"/>
    <w:rsid w:val="008F2CF8"/>
    <w:rsid w:val="008F4DFE"/>
    <w:rsid w:val="008F5A88"/>
    <w:rsid w:val="008F6926"/>
    <w:rsid w:val="009010E6"/>
    <w:rsid w:val="009070EE"/>
    <w:rsid w:val="009144B2"/>
    <w:rsid w:val="00920722"/>
    <w:rsid w:val="00920BA8"/>
    <w:rsid w:val="00922C9E"/>
    <w:rsid w:val="00923454"/>
    <w:rsid w:val="00925510"/>
    <w:rsid w:val="0093041D"/>
    <w:rsid w:val="00934AA9"/>
    <w:rsid w:val="00935050"/>
    <w:rsid w:val="00943763"/>
    <w:rsid w:val="00947EB4"/>
    <w:rsid w:val="00950436"/>
    <w:rsid w:val="00953A95"/>
    <w:rsid w:val="00955264"/>
    <w:rsid w:val="00956A6B"/>
    <w:rsid w:val="009630EB"/>
    <w:rsid w:val="00966760"/>
    <w:rsid w:val="00970317"/>
    <w:rsid w:val="009724D4"/>
    <w:rsid w:val="00972854"/>
    <w:rsid w:val="00973326"/>
    <w:rsid w:val="00975C61"/>
    <w:rsid w:val="00977DDB"/>
    <w:rsid w:val="009848D4"/>
    <w:rsid w:val="00985B10"/>
    <w:rsid w:val="00987B1E"/>
    <w:rsid w:val="00990FF0"/>
    <w:rsid w:val="00992BB5"/>
    <w:rsid w:val="00992D57"/>
    <w:rsid w:val="009A0C3F"/>
    <w:rsid w:val="009B046F"/>
    <w:rsid w:val="009B1AA7"/>
    <w:rsid w:val="009B25E2"/>
    <w:rsid w:val="009B36B0"/>
    <w:rsid w:val="009B465F"/>
    <w:rsid w:val="009C09EC"/>
    <w:rsid w:val="009D1E7D"/>
    <w:rsid w:val="009D238F"/>
    <w:rsid w:val="009E4E29"/>
    <w:rsid w:val="009E520B"/>
    <w:rsid w:val="009F18AB"/>
    <w:rsid w:val="009F1C0F"/>
    <w:rsid w:val="009F1C70"/>
    <w:rsid w:val="009F2369"/>
    <w:rsid w:val="009F40B7"/>
    <w:rsid w:val="009F4D6C"/>
    <w:rsid w:val="009F4E25"/>
    <w:rsid w:val="009F5134"/>
    <w:rsid w:val="009F54DD"/>
    <w:rsid w:val="009F5C13"/>
    <w:rsid w:val="00A0307F"/>
    <w:rsid w:val="00A0411E"/>
    <w:rsid w:val="00A05B4F"/>
    <w:rsid w:val="00A05FDF"/>
    <w:rsid w:val="00A0769A"/>
    <w:rsid w:val="00A11734"/>
    <w:rsid w:val="00A12F01"/>
    <w:rsid w:val="00A135B0"/>
    <w:rsid w:val="00A152FA"/>
    <w:rsid w:val="00A2334C"/>
    <w:rsid w:val="00A237CC"/>
    <w:rsid w:val="00A24442"/>
    <w:rsid w:val="00A33570"/>
    <w:rsid w:val="00A3432E"/>
    <w:rsid w:val="00A41E8B"/>
    <w:rsid w:val="00A473DB"/>
    <w:rsid w:val="00A51181"/>
    <w:rsid w:val="00A604B7"/>
    <w:rsid w:val="00A70E4E"/>
    <w:rsid w:val="00A71160"/>
    <w:rsid w:val="00A72F86"/>
    <w:rsid w:val="00A74E88"/>
    <w:rsid w:val="00A75B9F"/>
    <w:rsid w:val="00A7742B"/>
    <w:rsid w:val="00A81C6E"/>
    <w:rsid w:val="00A8232E"/>
    <w:rsid w:val="00A83589"/>
    <w:rsid w:val="00A85638"/>
    <w:rsid w:val="00A86E9D"/>
    <w:rsid w:val="00A8783B"/>
    <w:rsid w:val="00A9046C"/>
    <w:rsid w:val="00A92F13"/>
    <w:rsid w:val="00AA7249"/>
    <w:rsid w:val="00AB3DDF"/>
    <w:rsid w:val="00AB73F6"/>
    <w:rsid w:val="00AC1C93"/>
    <w:rsid w:val="00AC48C4"/>
    <w:rsid w:val="00AC4FEA"/>
    <w:rsid w:val="00AD278D"/>
    <w:rsid w:val="00AD3666"/>
    <w:rsid w:val="00AE522C"/>
    <w:rsid w:val="00AF03C4"/>
    <w:rsid w:val="00AF0562"/>
    <w:rsid w:val="00AF15B1"/>
    <w:rsid w:val="00B008C8"/>
    <w:rsid w:val="00B021B3"/>
    <w:rsid w:val="00B02E9D"/>
    <w:rsid w:val="00B129E5"/>
    <w:rsid w:val="00B14CCB"/>
    <w:rsid w:val="00B213D5"/>
    <w:rsid w:val="00B2488A"/>
    <w:rsid w:val="00B25D22"/>
    <w:rsid w:val="00B302C9"/>
    <w:rsid w:val="00B31B1A"/>
    <w:rsid w:val="00B35922"/>
    <w:rsid w:val="00B3725C"/>
    <w:rsid w:val="00B373B6"/>
    <w:rsid w:val="00B37951"/>
    <w:rsid w:val="00B40665"/>
    <w:rsid w:val="00B44124"/>
    <w:rsid w:val="00B453B0"/>
    <w:rsid w:val="00B45700"/>
    <w:rsid w:val="00B459C9"/>
    <w:rsid w:val="00B45F9A"/>
    <w:rsid w:val="00B47206"/>
    <w:rsid w:val="00B5289A"/>
    <w:rsid w:val="00B53C12"/>
    <w:rsid w:val="00B570B0"/>
    <w:rsid w:val="00B57B7B"/>
    <w:rsid w:val="00B60CF2"/>
    <w:rsid w:val="00B614E3"/>
    <w:rsid w:val="00B66AB7"/>
    <w:rsid w:val="00B67318"/>
    <w:rsid w:val="00B67BB2"/>
    <w:rsid w:val="00B71DD5"/>
    <w:rsid w:val="00B732E5"/>
    <w:rsid w:val="00B76295"/>
    <w:rsid w:val="00B7655B"/>
    <w:rsid w:val="00B81B00"/>
    <w:rsid w:val="00B81C06"/>
    <w:rsid w:val="00B92EAC"/>
    <w:rsid w:val="00BA0258"/>
    <w:rsid w:val="00BA6977"/>
    <w:rsid w:val="00BA77E6"/>
    <w:rsid w:val="00BB63D5"/>
    <w:rsid w:val="00BC1ADE"/>
    <w:rsid w:val="00BC23C7"/>
    <w:rsid w:val="00BD0499"/>
    <w:rsid w:val="00BD1A0A"/>
    <w:rsid w:val="00BD2407"/>
    <w:rsid w:val="00BD3CA0"/>
    <w:rsid w:val="00BD4256"/>
    <w:rsid w:val="00BD4A21"/>
    <w:rsid w:val="00BD557C"/>
    <w:rsid w:val="00BE0166"/>
    <w:rsid w:val="00BE0928"/>
    <w:rsid w:val="00BF46E8"/>
    <w:rsid w:val="00BF552D"/>
    <w:rsid w:val="00C032EE"/>
    <w:rsid w:val="00C13F13"/>
    <w:rsid w:val="00C14EC1"/>
    <w:rsid w:val="00C212C9"/>
    <w:rsid w:val="00C22CE9"/>
    <w:rsid w:val="00C270E6"/>
    <w:rsid w:val="00C27F47"/>
    <w:rsid w:val="00C31D32"/>
    <w:rsid w:val="00C3420B"/>
    <w:rsid w:val="00C42D17"/>
    <w:rsid w:val="00C5072E"/>
    <w:rsid w:val="00C53ECE"/>
    <w:rsid w:val="00C55F4D"/>
    <w:rsid w:val="00C56BC4"/>
    <w:rsid w:val="00C57F72"/>
    <w:rsid w:val="00C63EAF"/>
    <w:rsid w:val="00C64D16"/>
    <w:rsid w:val="00C70391"/>
    <w:rsid w:val="00C7213B"/>
    <w:rsid w:val="00C74FFA"/>
    <w:rsid w:val="00C752BF"/>
    <w:rsid w:val="00C75FCA"/>
    <w:rsid w:val="00C82616"/>
    <w:rsid w:val="00C8343E"/>
    <w:rsid w:val="00C83AA1"/>
    <w:rsid w:val="00C856E9"/>
    <w:rsid w:val="00C94A7F"/>
    <w:rsid w:val="00C94C23"/>
    <w:rsid w:val="00CA0A6E"/>
    <w:rsid w:val="00CA1AE9"/>
    <w:rsid w:val="00CB3054"/>
    <w:rsid w:val="00CB37C8"/>
    <w:rsid w:val="00CB69DB"/>
    <w:rsid w:val="00CB7A3C"/>
    <w:rsid w:val="00CC2DA5"/>
    <w:rsid w:val="00CC2EAD"/>
    <w:rsid w:val="00CC3AE3"/>
    <w:rsid w:val="00CC48C5"/>
    <w:rsid w:val="00CD2B29"/>
    <w:rsid w:val="00CD2DE2"/>
    <w:rsid w:val="00CD5F83"/>
    <w:rsid w:val="00CE2545"/>
    <w:rsid w:val="00CE45B4"/>
    <w:rsid w:val="00CE7AB7"/>
    <w:rsid w:val="00D00BDF"/>
    <w:rsid w:val="00D03D4B"/>
    <w:rsid w:val="00D04965"/>
    <w:rsid w:val="00D06F06"/>
    <w:rsid w:val="00D07DF1"/>
    <w:rsid w:val="00D14B4E"/>
    <w:rsid w:val="00D16132"/>
    <w:rsid w:val="00D17484"/>
    <w:rsid w:val="00D2224D"/>
    <w:rsid w:val="00D22439"/>
    <w:rsid w:val="00D225BE"/>
    <w:rsid w:val="00D22F40"/>
    <w:rsid w:val="00D3423C"/>
    <w:rsid w:val="00D34765"/>
    <w:rsid w:val="00D366C7"/>
    <w:rsid w:val="00D368C1"/>
    <w:rsid w:val="00D42F2D"/>
    <w:rsid w:val="00D45D62"/>
    <w:rsid w:val="00D46799"/>
    <w:rsid w:val="00D47EB7"/>
    <w:rsid w:val="00D515F6"/>
    <w:rsid w:val="00D52649"/>
    <w:rsid w:val="00D5691E"/>
    <w:rsid w:val="00D575A8"/>
    <w:rsid w:val="00D6579E"/>
    <w:rsid w:val="00D67C41"/>
    <w:rsid w:val="00D704D7"/>
    <w:rsid w:val="00D73D17"/>
    <w:rsid w:val="00D770A4"/>
    <w:rsid w:val="00D77260"/>
    <w:rsid w:val="00D77556"/>
    <w:rsid w:val="00D80B5A"/>
    <w:rsid w:val="00D843BC"/>
    <w:rsid w:val="00D92A0F"/>
    <w:rsid w:val="00D93775"/>
    <w:rsid w:val="00D966EE"/>
    <w:rsid w:val="00DA248C"/>
    <w:rsid w:val="00DB0118"/>
    <w:rsid w:val="00DB3D30"/>
    <w:rsid w:val="00DB62FB"/>
    <w:rsid w:val="00DC1FE2"/>
    <w:rsid w:val="00DC237C"/>
    <w:rsid w:val="00DC7D8F"/>
    <w:rsid w:val="00DD067D"/>
    <w:rsid w:val="00DD687D"/>
    <w:rsid w:val="00DD6CB8"/>
    <w:rsid w:val="00DF0A99"/>
    <w:rsid w:val="00DF0C23"/>
    <w:rsid w:val="00DF5400"/>
    <w:rsid w:val="00E0106B"/>
    <w:rsid w:val="00E01998"/>
    <w:rsid w:val="00E0209A"/>
    <w:rsid w:val="00E03478"/>
    <w:rsid w:val="00E056B2"/>
    <w:rsid w:val="00E1277E"/>
    <w:rsid w:val="00E14555"/>
    <w:rsid w:val="00E1773E"/>
    <w:rsid w:val="00E17C4F"/>
    <w:rsid w:val="00E21D4C"/>
    <w:rsid w:val="00E2393B"/>
    <w:rsid w:val="00E325DC"/>
    <w:rsid w:val="00E343A2"/>
    <w:rsid w:val="00E368B2"/>
    <w:rsid w:val="00E403BF"/>
    <w:rsid w:val="00E42045"/>
    <w:rsid w:val="00E42B6B"/>
    <w:rsid w:val="00E51DBE"/>
    <w:rsid w:val="00E53B80"/>
    <w:rsid w:val="00E54B4A"/>
    <w:rsid w:val="00E562B3"/>
    <w:rsid w:val="00E568D2"/>
    <w:rsid w:val="00E607F2"/>
    <w:rsid w:val="00E61939"/>
    <w:rsid w:val="00E640A8"/>
    <w:rsid w:val="00E67EB8"/>
    <w:rsid w:val="00E71490"/>
    <w:rsid w:val="00E718BB"/>
    <w:rsid w:val="00E71C51"/>
    <w:rsid w:val="00E74CFE"/>
    <w:rsid w:val="00E75986"/>
    <w:rsid w:val="00E77C7D"/>
    <w:rsid w:val="00E84470"/>
    <w:rsid w:val="00E86829"/>
    <w:rsid w:val="00E86DA7"/>
    <w:rsid w:val="00E932CB"/>
    <w:rsid w:val="00E96BA5"/>
    <w:rsid w:val="00EA56A8"/>
    <w:rsid w:val="00EA6D5E"/>
    <w:rsid w:val="00EA7F4F"/>
    <w:rsid w:val="00EB1108"/>
    <w:rsid w:val="00EB14E1"/>
    <w:rsid w:val="00EB16E3"/>
    <w:rsid w:val="00EB35C4"/>
    <w:rsid w:val="00EB5A29"/>
    <w:rsid w:val="00EC06DF"/>
    <w:rsid w:val="00EC0C20"/>
    <w:rsid w:val="00EC2DF4"/>
    <w:rsid w:val="00EC51BC"/>
    <w:rsid w:val="00EC5BE5"/>
    <w:rsid w:val="00EC7913"/>
    <w:rsid w:val="00ED0D3C"/>
    <w:rsid w:val="00ED1A36"/>
    <w:rsid w:val="00ED6B67"/>
    <w:rsid w:val="00EE4E63"/>
    <w:rsid w:val="00EE671A"/>
    <w:rsid w:val="00EF1274"/>
    <w:rsid w:val="00EF2A95"/>
    <w:rsid w:val="00EF473B"/>
    <w:rsid w:val="00EF7609"/>
    <w:rsid w:val="00F0174D"/>
    <w:rsid w:val="00F03BEA"/>
    <w:rsid w:val="00F03CA6"/>
    <w:rsid w:val="00F047F8"/>
    <w:rsid w:val="00F057AE"/>
    <w:rsid w:val="00F0646C"/>
    <w:rsid w:val="00F07572"/>
    <w:rsid w:val="00F07938"/>
    <w:rsid w:val="00F10EF4"/>
    <w:rsid w:val="00F13E9C"/>
    <w:rsid w:val="00F142D1"/>
    <w:rsid w:val="00F157E1"/>
    <w:rsid w:val="00F17C7E"/>
    <w:rsid w:val="00F2370D"/>
    <w:rsid w:val="00F261C2"/>
    <w:rsid w:val="00F26421"/>
    <w:rsid w:val="00F265BF"/>
    <w:rsid w:val="00F27615"/>
    <w:rsid w:val="00F31262"/>
    <w:rsid w:val="00F319F9"/>
    <w:rsid w:val="00F3363E"/>
    <w:rsid w:val="00F36C93"/>
    <w:rsid w:val="00F448D6"/>
    <w:rsid w:val="00F507DC"/>
    <w:rsid w:val="00F521E8"/>
    <w:rsid w:val="00F57454"/>
    <w:rsid w:val="00F57601"/>
    <w:rsid w:val="00F576C2"/>
    <w:rsid w:val="00F61763"/>
    <w:rsid w:val="00F6325A"/>
    <w:rsid w:val="00F65C0A"/>
    <w:rsid w:val="00F73B60"/>
    <w:rsid w:val="00F8027C"/>
    <w:rsid w:val="00F83BB0"/>
    <w:rsid w:val="00F91E45"/>
    <w:rsid w:val="00F92F34"/>
    <w:rsid w:val="00F93432"/>
    <w:rsid w:val="00F97A04"/>
    <w:rsid w:val="00F97C1E"/>
    <w:rsid w:val="00FA4341"/>
    <w:rsid w:val="00FB0FD9"/>
    <w:rsid w:val="00FB2945"/>
    <w:rsid w:val="00FB2F21"/>
    <w:rsid w:val="00FB30C9"/>
    <w:rsid w:val="00FB3F64"/>
    <w:rsid w:val="00FC3AEE"/>
    <w:rsid w:val="00FC3F57"/>
    <w:rsid w:val="00FC4504"/>
    <w:rsid w:val="00FC5663"/>
    <w:rsid w:val="00FC5880"/>
    <w:rsid w:val="00FC6AB5"/>
    <w:rsid w:val="00FD3123"/>
    <w:rsid w:val="00FD3CA1"/>
    <w:rsid w:val="00FE020E"/>
    <w:rsid w:val="00FE1B31"/>
    <w:rsid w:val="00FE65BA"/>
    <w:rsid w:val="00FF1F5B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2"/>
    </o:shapelayout>
  </w:shapeDefaults>
  <w:decimalSymbol w:val=","/>
  <w:listSeparator w:val=";"/>
  <w14:docId w14:val="002E1754"/>
  <w15:docId w15:val="{FF6AAA62-383C-4F58-AE4E-034BC8BC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2E5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ol1">
    <w:name w:val="heading 1"/>
    <w:basedOn w:val="Normal"/>
    <w:next w:val="Normal"/>
    <w:link w:val="Ttol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ol2">
    <w:name w:val="heading 2"/>
    <w:basedOn w:val="Normal"/>
    <w:next w:val="Normal"/>
    <w:link w:val="Ttol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ol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ol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ol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ol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ol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ol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ol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numbering" w:customStyle="1" w:styleId="Lista1">
    <w:name w:val="Lista1"/>
    <w:basedOn w:val="Sensellista"/>
    <w:rsid w:val="002B68F0"/>
    <w:pPr>
      <w:numPr>
        <w:numId w:val="2"/>
      </w:numPr>
    </w:pPr>
  </w:style>
  <w:style w:type="paragraph" w:styleId="Peu">
    <w:name w:val="footer"/>
    <w:basedOn w:val="Normal"/>
    <w:pPr>
      <w:tabs>
        <w:tab w:val="center" w:pos="4320"/>
        <w:tab w:val="right" w:pos="8640"/>
      </w:tabs>
    </w:pPr>
  </w:style>
  <w:style w:type="paragraph" w:styleId="Capalera">
    <w:name w:val="header"/>
    <w:basedOn w:val="Normal"/>
    <w:pPr>
      <w:tabs>
        <w:tab w:val="center" w:pos="4320"/>
        <w:tab w:val="right" w:pos="8640"/>
      </w:tabs>
    </w:pPr>
  </w:style>
  <w:style w:type="paragraph" w:styleId="ndex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ex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ex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ex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ex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ex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ex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ex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ex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oldndex">
    <w:name w:val="index heading"/>
    <w:basedOn w:val="Normal"/>
    <w:next w:val="ndex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I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I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I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I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I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I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I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I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I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Lletraperdefectedelpargraf"/>
  </w:style>
  <w:style w:type="character" w:styleId="Enlla">
    <w:name w:val="Hyperlink"/>
    <w:uiPriority w:val="99"/>
    <w:rPr>
      <w:color w:val="0000FF"/>
      <w:u w:val="single"/>
    </w:rPr>
  </w:style>
  <w:style w:type="paragraph" w:styleId="Mapadeldocument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ernciadecomentari">
    <w:name w:val="annotation reference"/>
    <w:semiHidden/>
    <w:rPr>
      <w:sz w:val="16"/>
      <w:szCs w:val="16"/>
    </w:rPr>
  </w:style>
  <w:style w:type="paragraph" w:styleId="Textdecomentari">
    <w:name w:val="annotation text"/>
    <w:basedOn w:val="Normal"/>
    <w:semiHidden/>
    <w:rPr>
      <w:sz w:val="20"/>
    </w:rPr>
  </w:style>
  <w:style w:type="paragraph" w:styleId="Textdenotaapeudepgina">
    <w:name w:val="footnote text"/>
    <w:basedOn w:val="Normal"/>
    <w:semiHidden/>
    <w:rPr>
      <w:sz w:val="20"/>
    </w:rPr>
  </w:style>
  <w:style w:type="character" w:styleId="Refernciadenotaapeudepgina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deglobus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de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ernciadenotaalfinal">
    <w:name w:val="endnote reference"/>
    <w:semiHidden/>
    <w:rsid w:val="005A36AE"/>
    <w:rPr>
      <w:vertAlign w:val="superscript"/>
    </w:rPr>
  </w:style>
  <w:style w:type="character" w:customStyle="1" w:styleId="Ttol1Car">
    <w:name w:val="Títol 1 Car"/>
    <w:link w:val="Ttol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senseformat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ol2Car">
    <w:name w:val="Títol 2 Car"/>
    <w:link w:val="Ttol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argrafdel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ulaambquadrcula">
    <w:name w:val="Table Grid"/>
    <w:basedOn w:val="Tau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listaclaramfasi1">
    <w:name w:val="Light List Accent 1"/>
    <w:basedOn w:val="Tau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ulaclssica2">
    <w:name w:val="Table Classic 2"/>
    <w:basedOn w:val="Tau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bsica2">
    <w:name w:val="Table Simple 2"/>
    <w:basedOn w:val="Tau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Enllavisitat">
    <w:name w:val="FollowedHyperlink"/>
    <w:basedOn w:val="Lletraperdefectedelpargraf"/>
    <w:rsid w:val="00F0646C"/>
    <w:rPr>
      <w:color w:val="800080" w:themeColor="followed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EE4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2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48BA35-381D-4968-95CF-0720C6C22F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Tecnica.dotx</Template>
  <TotalTime>406</TotalTime>
  <Pages>7</Pages>
  <Words>885</Words>
  <Characters>5049</Characters>
  <Application>Microsoft Office Word</Application>
  <DocSecurity>0</DocSecurity>
  <Lines>42</Lines>
  <Paragraphs>11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ASIX1/DAM1 - M4: Llenguatges de Marques</vt:lpstr>
      <vt:lpstr>ASIX1/DAM1 - M4: Llenguatges de Marques</vt:lpstr>
    </vt:vector>
  </TitlesOfParts>
  <Company>Educem</Company>
  <LinksUpToDate>false</LinksUpToDate>
  <CharactersWithSpaces>5923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DAM1 - M4: Llenguatges de Marques</dc:title>
  <dc:subject>UF1 - PAC #1</dc:subject>
  <dc:creator/>
  <cp:lastModifiedBy>David Gonzalez</cp:lastModifiedBy>
  <cp:revision>320</cp:revision>
  <cp:lastPrinted>2015-07-06T09:36:00Z</cp:lastPrinted>
  <dcterms:created xsi:type="dcterms:W3CDTF">2017-09-13T06:20:00Z</dcterms:created>
  <dcterms:modified xsi:type="dcterms:W3CDTF">2022-09-18T08:09:00Z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